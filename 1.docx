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jc w:val="center"/>
        <w:rPr>
          <w:b/>
          <w:color w:val="FF0000"/>
          <w:sz w:val="30"/>
          <w:szCs w:val="30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-194945</wp:posOffset>
                </wp:positionH>
                <wp:positionV relativeFrom="paragraph">
                  <wp:posOffset>-360045</wp:posOffset>
                </wp:positionV>
                <wp:extent cx="635" cy="9719945"/>
                <wp:effectExtent l="10795" t="0" r="19050" b="3175"/>
                <wp:wrapNone/>
                <wp:docPr id="7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9719945"/>
                        </a:xfrm>
                        <a:prstGeom prst="straightConnector1">
                          <a:avLst/>
                        </a:prstGeom>
                        <a:noFill/>
                        <a:ln w="2159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margin-left:-15.35pt;margin-top:-28.35pt;height:765.35pt;width:0.05pt;z-index:251660288;mso-width-relative:page;mso-height-relative:page;" filled="f" stroked="t" coordsize="21600,21600" o:gfxdata="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KwAZf/bAAAACgEAAA8AAAAAAAAAAQAgAAAAIgAAAGRycy9kb3du&#10;cmV2LnhtbFBLAQIUABQAAAAIAIdO4kDXNQzkwwEAAHUDAAAOAAAAAAAAAAEAIAAAACoBAABkcnMv&#10;ZTJvRG9jLnhtbFBLBQYAAAAABgAGAFkBAABfBQAAAAA=&#10;">
                <v:fill on="f" focussize="0,0"/>
                <v:stroke weight="1.7pt"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-184150</wp:posOffset>
                </wp:positionH>
                <wp:positionV relativeFrom="paragraph">
                  <wp:posOffset>-365760</wp:posOffset>
                </wp:positionV>
                <wp:extent cx="635" cy="9719945"/>
                <wp:effectExtent l="4445" t="0" r="10160" b="3175"/>
                <wp:wrapNone/>
                <wp:docPr id="8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9719945"/>
                        </a:xfrm>
                        <a:prstGeom prst="straightConnector1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-14.5pt;margin-top:-28.8pt;height:765.35pt;width:0.05pt;z-index:251659264;mso-width-relative:page;mso-height-relative:page;" filled="f" stroked="t" coordsize="21600,21600" o:gfxdata="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HPgMD3dAAAADAEAAA8AAAAAAAAAAQAgAAAA&#10;IgAAAGRycy9kb3ducmV2LnhtbFBLAQIUABQAAAAIAIdO4kDuQSLtzQEAAIwDAAAOAAAAAAAAAAEA&#10;IAAAACwBAABkcnMvZTJvRG9jLnhtbFBLBQYAAAAABgAGAFkBAABrBQAAAAA=&#10;">
                <v:fill on="f" focussize="0,0"/>
                <v:stroke weight="0.6pt" color="#000000" joinstyle="round" dashstyle="dash"/>
                <v:imagedata o:title=""/>
                <o:lock v:ext="edit" aspectratio="f"/>
              </v:shape>
            </w:pict>
          </mc:Fallback>
        </mc:AlternateContent>
      </w:r>
      <w:bookmarkStart w:id="0" w:name="试卷生成日期"/>
      <w:bookmarkEnd w:id="0"/>
      <w:r>
        <w:rPr>
          <w:rFonts w:hint="eastAsia"/>
          <w:b/>
          <w:sz w:val="30"/>
          <w:szCs w:val="30"/>
        </w:rPr>
        <w:t>北京金科教育</w:t>
      </w:r>
      <w:r>
        <w:rPr>
          <w:rFonts w:hint="eastAsia"/>
          <w:b/>
          <w:color w:val="FF0000"/>
          <w:sz w:val="30"/>
          <w:szCs w:val="30"/>
        </w:rPr>
        <w:t>201</w:t>
      </w:r>
      <w:r>
        <w:rPr>
          <w:rFonts w:hint="eastAsia"/>
          <w:b/>
          <w:color w:val="FF0000"/>
          <w:sz w:val="30"/>
          <w:szCs w:val="30"/>
          <w:lang w:val="en-US" w:eastAsia="zh-CN"/>
        </w:rPr>
        <w:t>9</w:t>
      </w:r>
      <w:r>
        <w:rPr>
          <w:rFonts w:hint="eastAsia"/>
          <w:b/>
          <w:color w:val="FF0000"/>
          <w:sz w:val="30"/>
          <w:szCs w:val="30"/>
        </w:rPr>
        <w:t>年1月度</w:t>
      </w:r>
    </w:p>
    <w:p>
      <w:pPr>
        <w:spacing w:line="400" w:lineRule="exact"/>
        <w:jc w:val="center"/>
        <w:rPr>
          <w:b/>
          <w:sz w:val="30"/>
          <w:szCs w:val="30"/>
        </w:rPr>
      </w:pPr>
      <w:bookmarkStart w:id="1" w:name="试卷生成科目"/>
      <w:bookmarkEnd w:id="1"/>
      <w:r>
        <w:rPr>
          <w:rFonts w:hint="eastAsia"/>
          <w:b/>
          <w:color w:val="FF0000"/>
          <w:sz w:val="30"/>
          <w:szCs w:val="30"/>
        </w:rPr>
        <w:t>第三个月月考笔试</w:t>
      </w:r>
      <w:r>
        <w:rPr>
          <w:rFonts w:hint="eastAsia"/>
          <w:b/>
          <w:sz w:val="30"/>
          <w:szCs w:val="30"/>
        </w:rPr>
        <w:t>试卷</w:t>
      </w:r>
    </w:p>
    <w:tbl>
      <w:tblPr>
        <w:tblStyle w:val="10"/>
        <w:tblpPr w:leftFromText="180" w:rightFromText="180" w:vertAnchor="text" w:horzAnchor="margin" w:tblpXSpec="center" w:tblpY="136"/>
        <w:tblOverlap w:val="never"/>
        <w:tblW w:w="67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986"/>
        <w:gridCol w:w="1129"/>
        <w:gridCol w:w="1129"/>
        <w:gridCol w:w="1129"/>
        <w:gridCol w:w="1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817" w:type="dxa"/>
          </w:tcPr>
          <w:p>
            <w:pPr>
              <w:spacing w:before="120" w:after="120" w:line="400" w:lineRule="exact"/>
              <w:jc w:val="center"/>
              <w:rPr>
                <w:rFonts w:asci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题号</w:t>
            </w:r>
          </w:p>
        </w:tc>
        <w:tc>
          <w:tcPr>
            <w:tcW w:w="986" w:type="dxa"/>
          </w:tcPr>
          <w:p>
            <w:pPr>
              <w:spacing w:before="120" w:after="120" w:line="400" w:lineRule="exact"/>
              <w:jc w:val="center"/>
              <w:rPr>
                <w:rFonts w:asci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一</w:t>
            </w:r>
          </w:p>
        </w:tc>
        <w:tc>
          <w:tcPr>
            <w:tcW w:w="1129" w:type="dxa"/>
          </w:tcPr>
          <w:p>
            <w:pPr>
              <w:spacing w:before="120" w:after="120" w:line="400" w:lineRule="exact"/>
              <w:jc w:val="center"/>
              <w:rPr>
                <w:rFonts w:asci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二</w:t>
            </w:r>
          </w:p>
        </w:tc>
        <w:tc>
          <w:tcPr>
            <w:tcW w:w="1129" w:type="dxa"/>
          </w:tcPr>
          <w:p>
            <w:pPr>
              <w:spacing w:before="120" w:after="120" w:line="400" w:lineRule="exact"/>
              <w:jc w:val="center"/>
              <w:rPr>
                <w:rFonts w:asci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三</w:t>
            </w:r>
          </w:p>
        </w:tc>
        <w:tc>
          <w:tcPr>
            <w:tcW w:w="1129" w:type="dxa"/>
          </w:tcPr>
          <w:p>
            <w:pPr>
              <w:spacing w:before="120" w:after="120" w:line="400" w:lineRule="exact"/>
              <w:jc w:val="center"/>
              <w:rPr>
                <w:rFonts w:asci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总分</w:t>
            </w:r>
          </w:p>
        </w:tc>
        <w:tc>
          <w:tcPr>
            <w:tcW w:w="1591" w:type="dxa"/>
          </w:tcPr>
          <w:p>
            <w:pPr>
              <w:spacing w:before="120" w:after="120" w:line="400" w:lineRule="exact"/>
              <w:jc w:val="center"/>
              <w:rPr>
                <w:rFonts w:asci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合分人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817" w:type="dxa"/>
          </w:tcPr>
          <w:p>
            <w:pPr>
              <w:spacing w:before="120" w:after="120" w:line="400" w:lineRule="exact"/>
              <w:jc w:val="center"/>
              <w:rPr>
                <w:rFonts w:asci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得分</w:t>
            </w:r>
          </w:p>
        </w:tc>
        <w:tc>
          <w:tcPr>
            <w:tcW w:w="986" w:type="dxa"/>
          </w:tcPr>
          <w:p>
            <w:pPr>
              <w:spacing w:before="120" w:after="120" w:line="400" w:lineRule="exact"/>
              <w:jc w:val="center"/>
              <w:rPr>
                <w:rFonts w:ascii="宋体"/>
                <w:b/>
                <w:sz w:val="24"/>
                <w:szCs w:val="24"/>
              </w:rPr>
            </w:pPr>
          </w:p>
        </w:tc>
        <w:tc>
          <w:tcPr>
            <w:tcW w:w="1129" w:type="dxa"/>
          </w:tcPr>
          <w:p>
            <w:pPr>
              <w:spacing w:before="120" w:after="120" w:line="400" w:lineRule="exact"/>
              <w:rPr>
                <w:rFonts w:ascii="宋体"/>
                <w:b/>
                <w:sz w:val="24"/>
                <w:szCs w:val="24"/>
              </w:rPr>
            </w:pPr>
          </w:p>
        </w:tc>
        <w:tc>
          <w:tcPr>
            <w:tcW w:w="1129" w:type="dxa"/>
          </w:tcPr>
          <w:p>
            <w:pPr>
              <w:spacing w:before="120" w:after="120" w:line="400" w:lineRule="exact"/>
              <w:rPr>
                <w:rFonts w:ascii="宋体"/>
                <w:b/>
                <w:sz w:val="24"/>
                <w:szCs w:val="24"/>
              </w:rPr>
            </w:pPr>
          </w:p>
        </w:tc>
        <w:tc>
          <w:tcPr>
            <w:tcW w:w="1129" w:type="dxa"/>
          </w:tcPr>
          <w:p>
            <w:pPr>
              <w:spacing w:before="120" w:after="120" w:line="400" w:lineRule="exact"/>
              <w:rPr>
                <w:rFonts w:ascii="宋体"/>
                <w:b/>
                <w:sz w:val="24"/>
                <w:szCs w:val="24"/>
              </w:rPr>
            </w:pPr>
          </w:p>
        </w:tc>
        <w:tc>
          <w:tcPr>
            <w:tcW w:w="1591" w:type="dxa"/>
          </w:tcPr>
          <w:p>
            <w:pPr>
              <w:spacing w:before="120" w:after="120" w:line="400" w:lineRule="exact"/>
              <w:rPr>
                <w:rFonts w:ascii="宋体"/>
                <w:b/>
                <w:sz w:val="24"/>
                <w:szCs w:val="24"/>
              </w:rPr>
            </w:pPr>
          </w:p>
        </w:tc>
      </w:tr>
    </w:tbl>
    <w:p>
      <w:pPr>
        <w:spacing w:line="240" w:lineRule="exact"/>
        <w:ind w:firstLine="567" w:firstLineChars="270"/>
        <w:jc w:val="left"/>
        <w:rPr>
          <w:szCs w:val="21"/>
        </w:rPr>
      </w:pPr>
    </w:p>
    <w:p>
      <w:pPr>
        <w:spacing w:line="240" w:lineRule="exact"/>
        <w:ind w:firstLine="567" w:firstLineChars="270"/>
        <w:jc w:val="left"/>
        <w:rPr>
          <w:szCs w:val="21"/>
        </w:rPr>
      </w:pPr>
    </w:p>
    <w:p>
      <w:pPr>
        <w:spacing w:line="240" w:lineRule="exact"/>
        <w:ind w:firstLine="567" w:firstLineChars="270"/>
        <w:jc w:val="left"/>
        <w:rPr>
          <w:szCs w:val="21"/>
        </w:rPr>
      </w:pPr>
    </w:p>
    <w:p>
      <w:pPr>
        <w:spacing w:line="240" w:lineRule="exact"/>
        <w:ind w:firstLine="567" w:firstLineChars="270"/>
        <w:jc w:val="left"/>
        <w:rPr>
          <w:szCs w:val="21"/>
        </w:rPr>
      </w:pPr>
    </w:p>
    <w:p>
      <w:pPr>
        <w:spacing w:line="240" w:lineRule="exact"/>
        <w:ind w:firstLine="567" w:firstLineChars="270"/>
        <w:jc w:val="left"/>
        <w:rPr>
          <w:szCs w:val="21"/>
        </w:rPr>
      </w:pPr>
    </w:p>
    <w:p>
      <w:pPr>
        <w:spacing w:line="240" w:lineRule="exact"/>
        <w:ind w:firstLine="567" w:firstLineChars="270"/>
        <w:jc w:val="left"/>
        <w:rPr>
          <w:szCs w:val="21"/>
        </w:rPr>
      </w:pPr>
    </w:p>
    <w:p>
      <w:pPr>
        <w:spacing w:line="240" w:lineRule="exact"/>
        <w:ind w:firstLine="567" w:firstLineChars="270"/>
        <w:jc w:val="left"/>
        <w:rPr>
          <w:szCs w:val="21"/>
        </w:rPr>
      </w:pPr>
    </w:p>
    <w:p>
      <w:pPr>
        <w:spacing w:line="400" w:lineRule="exact"/>
        <w:ind w:firstLine="1128" w:firstLineChars="47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注意事项：</w:t>
      </w:r>
    </w:p>
    <w:p>
      <w:pPr>
        <w:pStyle w:val="19"/>
        <w:numPr>
          <w:ilvl w:val="0"/>
          <w:numId w:val="1"/>
        </w:numPr>
        <w:spacing w:line="400" w:lineRule="exact"/>
        <w:ind w:firstLine="148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本试卷共3页，满分</w:t>
      </w:r>
      <w:r>
        <w:rPr>
          <w:sz w:val="24"/>
          <w:szCs w:val="24"/>
        </w:rPr>
        <w:t>100</w:t>
      </w:r>
      <w:r>
        <w:rPr>
          <w:rFonts w:hint="eastAsia"/>
          <w:sz w:val="24"/>
          <w:szCs w:val="24"/>
        </w:rPr>
        <w:t>分；</w:t>
      </w:r>
    </w:p>
    <w:p>
      <w:pPr>
        <w:pStyle w:val="19"/>
        <w:numPr>
          <w:ilvl w:val="0"/>
          <w:numId w:val="1"/>
        </w:numPr>
        <w:spacing w:line="400" w:lineRule="exact"/>
        <w:ind w:firstLine="148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请把姓名、班级写到密封线内，考试时间150分钟；</w:t>
      </w:r>
    </w:p>
    <w:p>
      <w:pPr>
        <w:pStyle w:val="19"/>
        <w:numPr>
          <w:ilvl w:val="0"/>
          <w:numId w:val="1"/>
        </w:numPr>
        <w:spacing w:line="400" w:lineRule="exact"/>
        <w:ind w:firstLine="148" w:firstLineChars="0"/>
        <w:jc w:val="left"/>
        <w:rPr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-798195</wp:posOffset>
                </wp:positionH>
                <wp:positionV relativeFrom="paragraph">
                  <wp:posOffset>76835</wp:posOffset>
                </wp:positionV>
                <wp:extent cx="381000" cy="3771900"/>
                <wp:effectExtent l="0" t="0" r="0" b="0"/>
                <wp:wrapNone/>
                <wp:docPr id="1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771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color w:val="FFFFFF"/>
                                <w:spacing w:val="60"/>
                                <w:u w:val="single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  <w:spacing w:val="60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班级姓名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-62.85pt;margin-top:6.05pt;height:297pt;width:30pt;z-index:251662336;mso-width-relative:page;mso-height-relative:page;" filled="f" stroked="f" coordsize="21600,21600" o:gfxdata="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6XUv4NkAAAAKAQAADwAAAAAAAAABACAAAAAiAAAAZHJzL2Rvd25yZXYueG1sUEsBAhQAFAAA&#10;AAgAh07iQG31kwnuAQAA2A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layout-flow:vertical;mso-fit-shape-to-text:t;mso-layout-flow-alt:bottom-to-top;">
                  <w:txbxContent>
                    <w:p>
                      <w:pPr>
                        <w:rPr>
                          <w:color w:val="FFFFFF"/>
                          <w:spacing w:val="60"/>
                          <w:u w:val="single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FFFFFF"/>
                          <w:spacing w:val="60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>班级姓名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  <w:szCs w:val="24"/>
        </w:rPr>
        <w:t>请不要把答案写在密封线内</w:t>
      </w:r>
    </w:p>
    <w:p>
      <w:pPr>
        <w:pStyle w:val="19"/>
        <w:ind w:left="1276" w:firstLine="0" w:firstLineChars="0"/>
        <w:jc w:val="left"/>
        <w:rPr>
          <w:sz w:val="24"/>
          <w:szCs w:val="24"/>
        </w:rPr>
      </w:pPr>
    </w:p>
    <w:tbl>
      <w:tblPr>
        <w:tblStyle w:val="10"/>
        <w:tblW w:w="2976" w:type="dxa"/>
        <w:tblInd w:w="83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7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1212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得分</w:t>
            </w:r>
          </w:p>
        </w:tc>
        <w:tc>
          <w:tcPr>
            <w:tcW w:w="1764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阅卷人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1212" w:type="dxa"/>
          </w:tcPr>
          <w:p>
            <w:pPr>
              <w:rPr>
                <w:rFonts w:ascii="宋体"/>
                <w:b/>
                <w:sz w:val="24"/>
                <w:szCs w:val="24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-714375</wp:posOffset>
                      </wp:positionH>
                      <wp:positionV relativeFrom="paragraph">
                        <wp:posOffset>85090</wp:posOffset>
                      </wp:positionV>
                      <wp:extent cx="381000" cy="3310255"/>
                      <wp:effectExtent l="0" t="0" r="0" b="0"/>
                      <wp:wrapNone/>
                      <wp:docPr id="9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000" cy="3310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pacing w:val="20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pacing w:val="200"/>
                                    </w:rPr>
                                    <w:t>密封线内不要答题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5" o:spid="_x0000_s1026" o:spt="202" type="#_x0000_t202" style="position:absolute;left:0pt;margin-left:-56.25pt;margin-top:6.7pt;height:260.65pt;width:30pt;z-index:251661312;mso-width-relative:page;mso-height-relative:page;" filled="f" stroked="f" coordsize="21600,21600" o:gfxdata="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VwwLc2AAAAAoBAAAPAAAAAAAAAAEAIAAAACIAAABkcnMvZG93bnJldi54bWxQSwECFAAU&#10;AAAACACHTuJAr7cMYPEBAADXAwAADgAAAAAAAAABACAAAAAnAQAAZHJzL2Uyb0RvYy54bWxQSwUG&#10;AAAAAAYABgBZAQAAigUAAAAA&#10;">
                      <v:fill on="f" focussize="0,0"/>
                      <v:stroke on="f"/>
                      <v:imagedata o:title=""/>
                      <o:lock v:ext="edit" aspectratio="f"/>
                      <v:textbox style="layout-flow:vertical;mso-fit-shape-to-text:t;mso-layout-flow-alt:bottom-to-top;">
                        <w:txbxContent>
                          <w:p>
                            <w:pPr>
                              <w:rPr>
                                <w:spacing w:val="200"/>
                              </w:rPr>
                            </w:pPr>
                            <w:r>
                              <w:rPr>
                                <w:rFonts w:hint="eastAsia"/>
                                <w:spacing w:val="200"/>
                              </w:rPr>
                              <w:t>密封线内不要答题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64" w:type="dxa"/>
          </w:tcPr>
          <w:p>
            <w:pPr>
              <w:rPr>
                <w:rFonts w:ascii="宋体"/>
                <w:b/>
                <w:sz w:val="24"/>
                <w:szCs w:val="24"/>
              </w:rPr>
            </w:pPr>
          </w:p>
        </w:tc>
      </w:tr>
    </w:tbl>
    <w:p>
      <w:pPr>
        <w:rPr>
          <w:rFonts w:ascii="宋体"/>
          <w:b/>
          <w:sz w:val="24"/>
          <w:szCs w:val="24"/>
        </w:rPr>
      </w:pPr>
    </w:p>
    <w:p>
      <w:pPr>
        <w:rPr>
          <w:rFonts w:ascii="宋体"/>
          <w:b/>
          <w:sz w:val="24"/>
          <w:szCs w:val="24"/>
        </w:rPr>
      </w:pPr>
    </w:p>
    <w:p>
      <w:pPr>
        <w:pStyle w:val="19"/>
        <w:numPr>
          <w:ilvl w:val="0"/>
          <w:numId w:val="2"/>
        </w:numPr>
        <w:spacing w:line="360" w:lineRule="exact"/>
        <w:ind w:firstLineChars="0"/>
        <w:outlineLvl w:val="0"/>
        <w:rPr>
          <w:rFonts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SQL题（</w:t>
      </w:r>
      <w:r>
        <w:rPr>
          <w:rFonts w:asciiTheme="minorEastAsia" w:hAnsiTheme="minorEastAsia" w:eastAsiaTheme="minorEastAsia" w:cstheme="minorEastAsia"/>
          <w:b/>
          <w:bCs/>
          <w:sz w:val="28"/>
          <w:szCs w:val="28"/>
        </w:rPr>
        <w:t>5*6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共30分）</w:t>
      </w:r>
    </w:p>
    <w:p>
      <w:pPr>
        <w:pStyle w:val="19"/>
        <w:numPr>
          <w:ilvl w:val="0"/>
          <w:numId w:val="0"/>
        </w:numPr>
        <w:spacing w:line="360" w:lineRule="exact"/>
        <w:ind w:left="708" w:leftChars="0"/>
        <w:outlineLvl w:val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</w:p>
    <w:p>
      <w:pPr>
        <w:pStyle w:val="19"/>
        <w:numPr>
          <w:ilvl w:val="0"/>
          <w:numId w:val="0"/>
        </w:numPr>
        <w:spacing w:line="360" w:lineRule="exact"/>
        <w:ind w:left="708" w:leftChars="0"/>
        <w:outlineLvl w:val="0"/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  <w:t>1.</w:t>
      </w:r>
    </w:p>
    <w:p>
      <w:pPr>
        <w:pStyle w:val="19"/>
        <w:numPr>
          <w:ilvl w:val="0"/>
          <w:numId w:val="0"/>
        </w:numPr>
        <w:spacing w:line="360" w:lineRule="exact"/>
        <w:ind w:left="420" w:leftChars="0" w:firstLine="420" w:firstLineChars="0"/>
        <w:outlineLvl w:val="0"/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  <w:t>商品表goods  g_name</w:t>
      </w:r>
    </w:p>
    <w:p>
      <w:pPr>
        <w:pStyle w:val="19"/>
        <w:numPr>
          <w:ilvl w:val="0"/>
          <w:numId w:val="0"/>
        </w:numPr>
        <w:spacing w:line="360" w:lineRule="exact"/>
        <w:ind w:left="420" w:leftChars="0" w:firstLine="420" w:firstLineChars="0"/>
        <w:outlineLvl w:val="0"/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  <w:t>主键g_id     种类g_type（1皮鞋，2运动鞋，3休闲鞋）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  <w:t>价格g_price，数量g_num</w:t>
      </w:r>
    </w:p>
    <w:p>
      <w:pPr>
        <w:pStyle w:val="19"/>
        <w:numPr>
          <w:ilvl w:val="0"/>
          <w:numId w:val="0"/>
        </w:numPr>
        <w:spacing w:line="360" w:lineRule="exact"/>
        <w:ind w:left="420" w:leftChars="0" w:firstLine="420" w:firstLineChars="0"/>
        <w:outlineLvl w:val="0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问题1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  <w:t xml:space="preserve">   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写SQL语句，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将价格在500以上的运动鞋价格提高5个百分点</w:t>
      </w:r>
    </w:p>
    <w:p>
      <w:pPr>
        <w:pStyle w:val="19"/>
        <w:numPr>
          <w:ilvl w:val="0"/>
          <w:numId w:val="0"/>
        </w:numPr>
        <w:spacing w:line="360" w:lineRule="exact"/>
        <w:ind w:left="708" w:leftChars="0"/>
        <w:outlineLvl w:val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F4F4F"/>
          <w:spacing w:val="0"/>
          <w:sz w:val="16"/>
          <w:szCs w:val="16"/>
          <w:shd w:val="clear" w:fill="FFFFFF"/>
          <w:lang w:val="en-US" w:eastAsia="zh-CN"/>
        </w:rPr>
        <w:t>U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  <w:t>pdate goods  set  g_price=g_price*1.05 where g_price=500 and g_type=2</w:t>
      </w:r>
    </w:p>
    <w:p>
      <w:pPr>
        <w:pStyle w:val="19"/>
        <w:numPr>
          <w:ilvl w:val="0"/>
          <w:numId w:val="0"/>
        </w:numPr>
        <w:spacing w:line="360" w:lineRule="exact"/>
        <w:ind w:left="708" w:leftChars="0"/>
        <w:outlineLvl w:val="0"/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</w:pPr>
    </w:p>
    <w:p>
      <w:pPr>
        <w:spacing w:line="600" w:lineRule="exact"/>
      </w:pPr>
      <w:bookmarkStart w:id="2" w:name="9000-1511422857289"/>
      <w:bookmarkEnd w:id="2"/>
    </w:p>
    <w:p>
      <w:pPr>
        <w:spacing w:line="600" w:lineRule="exact"/>
        <w:rPr>
          <w:rFonts w:hint="eastAsia" w:eastAsia="宋体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问题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查询每种类型商品的平均价格</w:t>
      </w:r>
    </w:p>
    <w:p>
      <w:pPr>
        <w:spacing w:line="600" w:lineRule="exact"/>
        <w:rPr>
          <w:rFonts w:hint="default" w:eastAsia="宋体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Select g_type,avg(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  <w:t>g_price</w:t>
      </w:r>
      <w:r>
        <w:rPr>
          <w:rFonts w:hint="eastAsia"/>
          <w:lang w:val="en-US" w:eastAsia="zh-CN"/>
        </w:rPr>
        <w:t xml:space="preserve">) from goods group by g_type </w:t>
      </w:r>
    </w:p>
    <w:p>
      <w:pPr>
        <w:spacing w:line="600" w:lineRule="exact"/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line="600" w:lineRule="exact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，</w:t>
      </w:r>
      <w:r>
        <w:rPr>
          <w:rFonts w:hint="eastAsia"/>
        </w:rPr>
        <w:t>问题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查询每类商品中最高商品的价格，最低商品的价格</w:t>
      </w:r>
    </w:p>
    <w:p>
      <w:pPr>
        <w:spacing w:line="600" w:lineRule="exac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Select g_type,max(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  <w:t>g_price</w:t>
      </w:r>
      <w:r>
        <w:rPr>
          <w:rFonts w:hint="eastAsia"/>
          <w:lang w:val="en-US" w:eastAsia="zh-CN"/>
        </w:rPr>
        <w:t>),min(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  <w:t>g_price</w:t>
      </w:r>
      <w:r>
        <w:rPr>
          <w:rFonts w:hint="eastAsia"/>
          <w:lang w:val="en-US" w:eastAsia="zh-CN"/>
        </w:rPr>
        <w:t xml:space="preserve">) from goods group by g_type </w:t>
      </w:r>
    </w:p>
    <w:p>
      <w:pPr>
        <w:spacing w:line="600" w:lineRule="exact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问题4 查询每类商品的 </w:t>
      </w:r>
      <w:r>
        <w:rPr>
          <w:rFonts w:hint="eastAsia"/>
          <w:color w:val="0000FF"/>
          <w:lang w:val="en-US" w:eastAsia="zh-CN"/>
        </w:rPr>
        <w:t>平均单价大于50</w:t>
      </w:r>
      <w:r>
        <w:rPr>
          <w:rFonts w:hint="eastAsia"/>
          <w:lang w:val="en-US" w:eastAsia="zh-CN"/>
        </w:rPr>
        <w:t xml:space="preserve"> 的商品种类</w:t>
      </w:r>
    </w:p>
    <w:p>
      <w:pPr>
        <w:spacing w:line="600" w:lineRule="exact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g_type from goods group by g_type having avg(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  <w:t>g_price</w:t>
      </w:r>
      <w:r>
        <w:rPr>
          <w:rFonts w:hint="eastAsia"/>
          <w:lang w:val="en-US" w:eastAsia="zh-CN"/>
        </w:rPr>
        <w:t>)&gt;50</w:t>
      </w:r>
    </w:p>
    <w:p>
      <w:pPr>
        <w:spacing w:line="600" w:lineRule="exact"/>
        <w:ind w:left="420" w:leftChars="0" w:firstLine="420" w:firstLineChars="0"/>
      </w:pPr>
      <w:r>
        <w:rPr>
          <w:rFonts w:hint="eastAsia"/>
          <w:lang w:val="en-US" w:eastAsia="zh-CN"/>
        </w:rPr>
        <w:t xml:space="preserve">问题5 查询所有大于平均价格的商品名称 </w:t>
      </w:r>
    </w:p>
    <w:p>
      <w:pPr>
        <w:spacing w:line="600" w:lineRule="exac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Select g_name from goods where 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  <w:lang w:val="en-US" w:eastAsia="zh-CN"/>
        </w:rPr>
        <w:t>g_price&gt;(select avg(g_price) from goods)</w:t>
      </w:r>
    </w:p>
    <w:tbl>
      <w:tblPr>
        <w:tblStyle w:val="10"/>
        <w:tblpPr w:leftFromText="180" w:rightFromText="180" w:vertAnchor="text" w:horzAnchor="page" w:tblpX="2326" w:tblpY="359"/>
        <w:tblW w:w="243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0"/>
        <w:gridCol w:w="11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0" w:type="dxa"/>
          </w:tcPr>
          <w:p>
            <w:pPr>
              <w:pStyle w:val="19"/>
              <w:spacing w:line="360" w:lineRule="exact"/>
              <w:ind w:firstLine="0" w:firstLineChars="0"/>
              <w:outlineLvl w:val="0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得分</w:t>
            </w:r>
          </w:p>
        </w:tc>
        <w:tc>
          <w:tcPr>
            <w:tcW w:w="1134" w:type="dxa"/>
          </w:tcPr>
          <w:p>
            <w:pPr>
              <w:pStyle w:val="19"/>
              <w:spacing w:line="360" w:lineRule="exact"/>
              <w:ind w:firstLine="0" w:firstLineChars="0"/>
              <w:outlineLvl w:val="0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阅卷人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300" w:type="dxa"/>
          </w:tcPr>
          <w:p>
            <w:pPr>
              <w:pStyle w:val="19"/>
              <w:spacing w:line="360" w:lineRule="exact"/>
              <w:ind w:firstLine="0" w:firstLineChars="0"/>
              <w:outlineLvl w:val="0"/>
              <w:rPr>
                <w:rFonts w:ascii="宋体"/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pStyle w:val="19"/>
              <w:spacing w:line="360" w:lineRule="exact"/>
              <w:ind w:firstLine="0" w:firstLineChars="0"/>
              <w:outlineLvl w:val="0"/>
              <w:rPr>
                <w:rFonts w:ascii="宋体"/>
                <w:sz w:val="24"/>
                <w:szCs w:val="24"/>
              </w:rPr>
            </w:pPr>
          </w:p>
        </w:tc>
      </w:tr>
    </w:tbl>
    <w:p>
      <w:pPr>
        <w:pStyle w:val="21"/>
        <w:ind w:firstLine="0" w:firstLineChars="0"/>
        <w:rPr>
          <w:rFonts w:asciiTheme="minorEastAsia" w:hAnsiTheme="minorEastAsia" w:eastAsiaTheme="minorEastAsia" w:cstheme="minorEastAsia"/>
          <w:b/>
          <w:bCs/>
          <w:sz w:val="28"/>
          <w:szCs w:val="28"/>
        </w:rPr>
      </w:pPr>
    </w:p>
    <w:p>
      <w:pPr>
        <w:pStyle w:val="21"/>
        <w:ind w:firstLine="0" w:firstLineChars="0"/>
        <w:rPr>
          <w:rFonts w:asciiTheme="minorEastAsia" w:hAnsiTheme="minorEastAsia" w:eastAsiaTheme="minorEastAsia" w:cstheme="minorEastAsia"/>
          <w:b/>
          <w:bCs/>
          <w:sz w:val="28"/>
          <w:szCs w:val="28"/>
        </w:rPr>
      </w:pPr>
    </w:p>
    <w:p>
      <w:pPr>
        <w:pStyle w:val="21"/>
        <w:ind w:firstLine="0" w:firstLineChars="0"/>
        <w:rPr>
          <w:rFonts w:asciiTheme="minorEastAsia" w:hAnsiTheme="minorEastAsia" w:eastAsiaTheme="minorEastAsia" w:cstheme="minorEastAsia"/>
          <w:b/>
          <w:bCs/>
          <w:sz w:val="28"/>
          <w:szCs w:val="28"/>
        </w:rPr>
      </w:pPr>
    </w:p>
    <w:p>
      <w:pPr>
        <w:pStyle w:val="21"/>
        <w:ind w:firstLine="0" w:firstLineChars="0"/>
        <w:rPr>
          <w:rFonts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二.图表</w:t>
      </w:r>
      <w:r>
        <w:rPr>
          <w:rFonts w:asciiTheme="minorEastAsia" w:hAnsiTheme="minorEastAsia" w:eastAsiaTheme="minorEastAsia" w:cstheme="minorEastAsia"/>
          <w:b/>
          <w:bCs/>
          <w:sz w:val="28"/>
          <w:szCs w:val="28"/>
        </w:rPr>
        <w:t>分析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题（每题8分,共</w:t>
      </w:r>
      <w:bookmarkStart w:id="3" w:name="填空题"/>
      <w:bookmarkEnd w:id="3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40分）（每个</w:t>
      </w:r>
      <w:r>
        <w:rPr>
          <w:rFonts w:asciiTheme="minorEastAsia" w:hAnsiTheme="minorEastAsia" w:eastAsiaTheme="minorEastAsia" w:cstheme="minorEastAsia"/>
          <w:b/>
          <w:bCs/>
          <w:sz w:val="28"/>
          <w:szCs w:val="28"/>
        </w:rPr>
        <w:t>图表至少分析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5条）</w:t>
      </w:r>
    </w:p>
    <w:p>
      <w:pPr>
        <w:pStyle w:val="21"/>
        <w:ind w:firstLine="0" w:firstLineChars="0"/>
        <w:rPr>
          <w:rFonts w:hint="eastAsia" w:eastAsia="宋体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1.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5267960" cy="3720465"/>
            <wp:effectExtent l="0" t="0" r="2540" b="635"/>
            <wp:docPr id="6" name="图片 6" descr="图形结果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结果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ind w:firstLine="0"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t>此图是</w:t>
      </w:r>
      <w:r>
        <w:t>什么图？分析图上</w:t>
      </w:r>
      <w:r>
        <w:rPr>
          <w:rFonts w:hint="eastAsia"/>
        </w:rPr>
        <w:t>六项</w:t>
      </w:r>
      <w:r>
        <w:t>分别代表什么意思？</w:t>
      </w:r>
      <w:r>
        <w:rPr>
          <w:rFonts w:hint="eastAsia"/>
        </w:rPr>
        <w:t>由图</w:t>
      </w:r>
      <w:r>
        <w:t>说明了说明问题</w:t>
      </w:r>
      <w:r>
        <w:rPr>
          <w:rFonts w:asciiTheme="minorEastAsia" w:hAnsiTheme="minorEastAsia" w:eastAsiaTheme="minorEastAsia" w:cstheme="minorEastAsia"/>
          <w:b/>
          <w:bCs/>
          <w:sz w:val="28"/>
          <w:szCs w:val="28"/>
        </w:rPr>
        <w:t>至少分析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5条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（8分）</w:t>
      </w:r>
    </w:p>
    <w:p>
      <w:pPr>
        <w:pStyle w:val="21"/>
        <w:ind w:firstLine="0"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1"/>
        <w:ind w:firstLine="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图形结果</w:t>
      </w:r>
    </w:p>
    <w:p>
      <w:pPr>
        <w:pStyle w:val="21"/>
        <w:ind w:firstLine="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样本数目：所有线程执行所有请求的个数，样本数目=线程数*请求数</w:t>
      </w:r>
    </w:p>
    <w:p>
      <w:pPr>
        <w:pStyle w:val="21"/>
        <w:ind w:firstLine="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最新样本：最后一个线程执行最后一步请求所花费的时间</w:t>
      </w:r>
    </w:p>
    <w:p>
      <w:pPr>
        <w:pStyle w:val="21"/>
        <w:ind w:firstLine="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平均：所有线程执行完成所有请求后的平均时间</w:t>
      </w:r>
    </w:p>
    <w:p>
      <w:pPr>
        <w:pStyle w:val="21"/>
        <w:ind w:firstLine="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偏离：该值反应服务器的稳定性，当值越大时，表示服务器越不稳定</w:t>
      </w:r>
    </w:p>
    <w:p>
      <w:pPr>
        <w:pStyle w:val="21"/>
        <w:ind w:firstLine="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吞吐量：单位时间内服务器对于客户端的数据的发送和接收的数据量</w:t>
      </w:r>
    </w:p>
    <w:p>
      <w:pPr>
        <w:pStyle w:val="21"/>
        <w:ind w:firstLine="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中值：将所有请求的时间按照一定顺序进行排序，然后取出最中间的时间，该时间是平均时间</w:t>
      </w:r>
    </w:p>
    <w:p>
      <w:pPr>
        <w:pStyle w:val="21"/>
        <w:ind w:firstLine="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分析：</w:t>
      </w:r>
    </w:p>
    <w:p>
      <w:pPr>
        <w:pStyle w:val="21"/>
        <w:numPr>
          <w:ilvl w:val="0"/>
          <w:numId w:val="0"/>
        </w:numPr>
        <w:ind w:left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1、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最新样本为591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ms,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针对这一时间来说时间上是符合的</w:t>
      </w:r>
    </w:p>
    <w:p>
      <w:pPr>
        <w:pStyle w:val="21"/>
        <w:ind w:firstLine="630" w:firstLineChars="3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所有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请求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执行完所有请求后的平均时间为2257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ms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，是符合的</w:t>
      </w:r>
    </w:p>
    <w:p>
      <w:pPr>
        <w:pStyle w:val="21"/>
        <w:ind w:firstLine="630" w:firstLineChars="3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偏离值为4971，服务器处于相对稳定状态</w:t>
      </w:r>
    </w:p>
    <w:p>
      <w:pPr>
        <w:pStyle w:val="21"/>
        <w:numPr>
          <w:ilvl w:val="0"/>
          <w:numId w:val="0"/>
        </w:numPr>
        <w:ind w:left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2、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吞吐量也是符合的</w:t>
      </w:r>
    </w:p>
    <w:p>
      <w:pPr>
        <w:pStyle w:val="21"/>
        <w:numPr>
          <w:ilvl w:val="0"/>
          <w:numId w:val="0"/>
        </w:numPr>
        <w:ind w:left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3、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中值为1863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ms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是符合的</w:t>
      </w:r>
    </w:p>
    <w:p>
      <w:pPr>
        <w:pStyle w:val="21"/>
        <w:ind w:firstLine="0" w:firstLineChars="0"/>
        <w:rPr>
          <w:color w:val="FF0000"/>
        </w:rPr>
      </w:pPr>
    </w:p>
    <w:p>
      <w:pPr>
        <w:pStyle w:val="21"/>
        <w:ind w:firstLine="0" w:firstLineChars="0"/>
        <w:rPr>
          <w:color w:val="FF0000"/>
        </w:rPr>
      </w:pPr>
    </w:p>
    <w:p>
      <w:pPr>
        <w:pStyle w:val="21"/>
        <w:ind w:firstLine="0" w:firstLineChars="0"/>
        <w:rPr>
          <w:color w:val="FF0000"/>
        </w:rPr>
      </w:pPr>
    </w:p>
    <w:p>
      <w:pPr>
        <w:pStyle w:val="21"/>
        <w:ind w:firstLine="0" w:firstLineChars="0"/>
        <w:rPr>
          <w:color w:val="FF0000"/>
        </w:rPr>
      </w:pPr>
    </w:p>
    <w:p>
      <w:pPr>
        <w:pStyle w:val="21"/>
        <w:ind w:firstLine="0" w:firstLineChars="0"/>
        <w:rPr>
          <w:color w:val="FF0000"/>
        </w:rPr>
      </w:pPr>
    </w:p>
    <w:p>
      <w:pPr>
        <w:pStyle w:val="21"/>
        <w:ind w:firstLine="0" w:firstLineChars="0"/>
        <w:rPr>
          <w:rFonts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2.</w:t>
      </w:r>
      <w:r>
        <w:drawing>
          <wp:inline distT="0" distB="0" distL="0" distR="0">
            <wp:extent cx="5274310" cy="4876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ind w:firstLine="0" w:firstLineChars="0"/>
        <w:rPr>
          <w:rFonts w:asciiTheme="minorEastAsia" w:hAnsiTheme="minorEastAsia" w:eastAsiaTheme="minorEastAsia" w:cstheme="minorEastAsia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此图</w:t>
      </w:r>
      <w:r>
        <w:rPr>
          <w:rFonts w:asciiTheme="minorEastAsia" w:hAnsiTheme="minorEastAsia" w:eastAsiaTheme="minorEastAsia" w:cstheme="minorEastAsia"/>
          <w:bCs/>
          <w:sz w:val="24"/>
          <w:szCs w:val="24"/>
        </w:rPr>
        <w:t>是什么图？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 xml:space="preserve"> 分别</w:t>
      </w:r>
      <w:r>
        <w:rPr>
          <w:rFonts w:asciiTheme="minorEastAsia" w:hAnsiTheme="minorEastAsia" w:eastAsiaTheme="minorEastAsia" w:cstheme="minorEastAsia"/>
          <w:bCs/>
          <w:sz w:val="24"/>
          <w:szCs w:val="24"/>
        </w:rPr>
        <w:t>介绍每项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的</w:t>
      </w:r>
      <w:r>
        <w:rPr>
          <w:rFonts w:asciiTheme="minorEastAsia" w:hAnsiTheme="minorEastAsia" w:eastAsiaTheme="minorEastAsia" w:cstheme="minorEastAsia"/>
          <w:bCs/>
          <w:sz w:val="24"/>
          <w:szCs w:val="24"/>
        </w:rPr>
        <w:t>具体含义？从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图</w:t>
      </w:r>
      <w:r>
        <w:rPr>
          <w:rFonts w:asciiTheme="minorEastAsia" w:hAnsiTheme="minorEastAsia" w:eastAsiaTheme="minorEastAsia" w:cstheme="minorEastAsia"/>
          <w:bCs/>
          <w:sz w:val="24"/>
          <w:szCs w:val="24"/>
        </w:rPr>
        <w:t>上可以说明说明问题</w:t>
      </w:r>
      <w:r>
        <w:rPr>
          <w:rFonts w:asciiTheme="minorEastAsia" w:hAnsiTheme="minorEastAsia" w:eastAsiaTheme="minorEastAsia" w:cstheme="minorEastAsia"/>
          <w:b/>
          <w:bCs/>
          <w:sz w:val="28"/>
          <w:szCs w:val="28"/>
        </w:rPr>
        <w:t>至少分析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5条</w:t>
      </w:r>
      <w:r>
        <w:rPr>
          <w:rFonts w:hint="eastAsia" w:asciiTheme="minorEastAsia" w:hAnsiTheme="minorEastAsia" w:eastAsiaTheme="minorEastAsia" w:cstheme="minorEastAsia"/>
          <w:bCs/>
          <w:color w:val="FF0000"/>
          <w:sz w:val="24"/>
          <w:szCs w:val="24"/>
        </w:rPr>
        <w:t>（8分）</w:t>
      </w:r>
    </w:p>
    <w:p>
      <w:pPr>
        <w:pStyle w:val="21"/>
        <w:ind w:firstLine="0" w:firstLineChars="0"/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  <w:t>聚合报告</w:t>
      </w:r>
    </w:p>
    <w:p>
      <w:pPr>
        <w:pStyle w:val="21"/>
        <w:ind w:firstLine="0" w:firstLineChars="0"/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  <w:t>Label:脚本代码或http请求</w:t>
      </w:r>
    </w:p>
    <w:p>
      <w:pPr>
        <w:pStyle w:val="21"/>
        <w:ind w:firstLine="0" w:firstLineChars="0"/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  <w:t>Samples:当前请求执行的人数</w:t>
      </w:r>
    </w:p>
    <w:p>
      <w:pPr>
        <w:pStyle w:val="21"/>
        <w:ind w:firstLine="0" w:firstLineChars="0"/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  <w:t>Average：服务请平均响应时间</w:t>
      </w:r>
    </w:p>
    <w:p>
      <w:pPr>
        <w:pStyle w:val="21"/>
        <w:ind w:firstLine="0" w:firstLineChars="0"/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  <w:t>Median：服务器响应时间的中值，与图形结果中的中值意义一致</w:t>
      </w:r>
    </w:p>
    <w:p>
      <w:pPr>
        <w:pStyle w:val="21"/>
        <w:ind w:firstLine="0" w:firstLineChars="0"/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  <w:t>90%line：百分之九十用户的响应时间小于该时间</w:t>
      </w:r>
    </w:p>
    <w:p>
      <w:pPr>
        <w:pStyle w:val="21"/>
        <w:ind w:firstLine="0" w:firstLineChars="0"/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  <w:t>Min：服务器最小响应时间</w:t>
      </w:r>
    </w:p>
    <w:p>
      <w:pPr>
        <w:pStyle w:val="21"/>
        <w:ind w:firstLine="0" w:firstLineChars="0"/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  <w:t>Max：服务器最大相应时间</w:t>
      </w:r>
    </w:p>
    <w:p>
      <w:pPr>
        <w:pStyle w:val="21"/>
        <w:ind w:firstLine="0" w:firstLineChars="0"/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  <w:t>error%：错误的请求占总请求的百分比</w:t>
      </w:r>
    </w:p>
    <w:p>
      <w:pPr>
        <w:pStyle w:val="21"/>
        <w:ind w:firstLine="0" w:firstLineChars="0"/>
        <w:rPr>
          <w:rFonts w:hint="default" w:asciiTheme="minorEastAsia" w:hAnsiTheme="minorEastAsia" w:eastAsiaTheme="minorEastAsia" w:cs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  <w:t xml:space="preserve">Throughput：服务器的吞吐量 </w:t>
      </w:r>
    </w:p>
    <w:p>
      <w:pPr>
        <w:pStyle w:val="21"/>
        <w:ind w:firstLine="0" w:firstLineChars="0"/>
        <w:rPr>
          <w:rFonts w:asciiTheme="minorEastAsia" w:hAnsiTheme="minorEastAsia" w:eastAsiaTheme="minorEastAsia" w:cstheme="minorEastAsia"/>
          <w:bCs/>
          <w:sz w:val="24"/>
          <w:szCs w:val="24"/>
        </w:rPr>
      </w:pPr>
      <w:r>
        <w:rPr>
          <w:rFonts w:asciiTheme="minorEastAsia" w:hAnsiTheme="minorEastAsia" w:eastAsiaTheme="minorEastAsia" w:cstheme="minorEastAsia"/>
          <w:bCs/>
          <w:sz w:val="24"/>
          <w:szCs w:val="24"/>
        </w:rPr>
        <w:t>Received: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服务器接收的数据量</w:t>
      </w:r>
    </w:p>
    <w:p>
      <w:pPr>
        <w:pStyle w:val="21"/>
        <w:ind w:firstLine="0" w:firstLineChars="0"/>
        <w:rPr>
          <w:rFonts w:asciiTheme="minorEastAsia" w:hAnsiTheme="minorEastAsia" w:eastAsiaTheme="minorEastAsia" w:cstheme="minorEastAsia"/>
          <w:bCs/>
          <w:sz w:val="24"/>
          <w:szCs w:val="24"/>
        </w:rPr>
      </w:pPr>
      <w:r>
        <w:rPr>
          <w:rFonts w:asciiTheme="minorEastAsia" w:hAnsiTheme="minorEastAsia" w:eastAsiaTheme="minorEastAsia" w:cstheme="minorEastAsia"/>
          <w:bCs/>
          <w:sz w:val="24"/>
          <w:szCs w:val="24"/>
        </w:rPr>
        <w:t>Sent: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服务器发送的数据量</w:t>
      </w:r>
    </w:p>
    <w:p>
      <w:pPr>
        <w:pStyle w:val="21"/>
        <w:ind w:firstLine="0" w:firstLineChars="0"/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  <w:t>分析：</w:t>
      </w:r>
    </w:p>
    <w:p>
      <w:pPr>
        <w:pStyle w:val="21"/>
        <w:numPr>
          <w:ilvl w:val="0"/>
          <w:numId w:val="3"/>
        </w:numPr>
        <w:ind w:firstLineChars="0"/>
        <w:rPr>
          <w:rFonts w:asciiTheme="minorEastAsia" w:hAnsiTheme="minorEastAsia" w:eastAsiaTheme="minorEastAsia" w:cstheme="minorEastAsia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根据错误请求来说，43.82%占的比例是相对较大的</w:t>
      </w:r>
    </w:p>
    <w:p>
      <w:pPr>
        <w:pStyle w:val="21"/>
        <w:numPr>
          <w:ilvl w:val="0"/>
          <w:numId w:val="3"/>
        </w:numPr>
        <w:ind w:firstLineChars="0"/>
        <w:rPr>
          <w:rFonts w:asciiTheme="minorEastAsia" w:hAnsiTheme="minorEastAsia" w:eastAsiaTheme="minorEastAsia" w:cstheme="minorEastAsia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当前请求执行的人数是较多的</w:t>
      </w:r>
    </w:p>
    <w:p>
      <w:pPr>
        <w:pStyle w:val="21"/>
        <w:numPr>
          <w:ilvl w:val="0"/>
          <w:numId w:val="3"/>
        </w:numPr>
        <w:ind w:firstLineChars="0"/>
        <w:rPr>
          <w:rFonts w:asciiTheme="minorEastAsia" w:hAnsiTheme="minorEastAsia" w:eastAsiaTheme="minorEastAsia" w:cstheme="minorEastAsia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服务器平均响应时间是2257</w:t>
      </w:r>
      <w:r>
        <w:rPr>
          <w:rFonts w:asciiTheme="minorEastAsia" w:hAnsiTheme="minorEastAsia" w:eastAsiaTheme="minorEastAsia" w:cstheme="minorEastAsia"/>
          <w:bCs/>
          <w:sz w:val="24"/>
          <w:szCs w:val="24"/>
        </w:rPr>
        <w:t>ms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，符合</w:t>
      </w:r>
    </w:p>
    <w:p>
      <w:pPr>
        <w:pStyle w:val="21"/>
        <w:numPr>
          <w:ilvl w:val="0"/>
          <w:numId w:val="3"/>
        </w:numPr>
        <w:ind w:firstLineChars="0"/>
        <w:rPr>
          <w:rFonts w:asciiTheme="minorEastAsia" w:hAnsiTheme="minorEastAsia" w:eastAsiaTheme="minorEastAsia" w:cstheme="minorEastAsia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服务器最大响应时间为44514是较大的</w:t>
      </w:r>
    </w:p>
    <w:p>
      <w:pPr>
        <w:pStyle w:val="21"/>
        <w:numPr>
          <w:ilvl w:val="0"/>
          <w:numId w:val="3"/>
        </w:numPr>
        <w:ind w:firstLineChars="0"/>
        <w:rPr>
          <w:rFonts w:hint="eastAsia" w:asciiTheme="minorEastAsia" w:hAnsiTheme="minorEastAsia" w:eastAsiaTheme="minorEastAsia" w:cstheme="minorEastAsia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服务器的吞吐量也是较为符合的</w:t>
      </w:r>
    </w:p>
    <w:p>
      <w:pPr>
        <w:pStyle w:val="21"/>
        <w:ind w:firstLine="0" w:firstLineChars="0"/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</w:pPr>
    </w:p>
    <w:p>
      <w:pPr>
        <w:pStyle w:val="21"/>
        <w:ind w:firstLine="0" w:firstLineChars="0"/>
        <w:rPr>
          <w:rFonts w:asciiTheme="minorEastAsia" w:hAnsiTheme="minorEastAsia" w:eastAsiaTheme="minorEastAsia" w:cstheme="minorEastAsia"/>
          <w:bCs/>
          <w:sz w:val="24"/>
          <w:szCs w:val="24"/>
        </w:rPr>
      </w:pPr>
    </w:p>
    <w:p>
      <w:pPr>
        <w:pStyle w:val="21"/>
        <w:ind w:firstLine="0" w:firstLineChars="0"/>
        <w:rPr>
          <w:rFonts w:asciiTheme="minorEastAsia" w:hAnsiTheme="minorEastAsia" w:eastAsiaTheme="minorEastAsia" w:cstheme="minorEastAsia"/>
          <w:bCs/>
          <w:sz w:val="24"/>
          <w:szCs w:val="24"/>
        </w:rPr>
      </w:pPr>
    </w:p>
    <w:p>
      <w:pPr>
        <w:pStyle w:val="21"/>
        <w:ind w:firstLine="0" w:firstLineChars="0"/>
        <w:rPr>
          <w:rFonts w:ascii="微软雅黑" w:hAnsi="微软雅黑" w:eastAsia="微软雅黑"/>
          <w:color w:val="FF0000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3.</w:t>
      </w:r>
      <w:r>
        <w:rPr>
          <w:rFonts w:ascii="Verdana" w:hAnsi="Verdana"/>
          <w:color w:val="000000"/>
          <w:shd w:val="clear" w:color="auto" w:fill="FEFEF2"/>
        </w:rPr>
        <w:t xml:space="preserve"> 平均事务响应时间</w:t>
      </w:r>
      <w:r>
        <w:rPr>
          <w:rFonts w:hint="eastAsia" w:ascii="微软雅黑" w:hAnsi="微软雅黑" w:eastAsia="微软雅黑"/>
          <w:color w:val="FF0000"/>
          <w:shd w:val="clear" w:color="auto" w:fill="FFFFFF"/>
        </w:rPr>
        <w:t>（8分）</w:t>
      </w:r>
    </w:p>
    <w:p>
      <w:pPr>
        <w:pStyle w:val="21"/>
        <w:ind w:firstLine="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asciiTheme="minorEastAsia" w:hAnsiTheme="minorEastAsia" w:eastAsiaTheme="minorEastAsia" w:cstheme="minorEastAsia"/>
          <w:b/>
          <w:bCs/>
          <w:sz w:val="28"/>
          <w:szCs w:val="28"/>
        </w:rPr>
        <w:t>至少分析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5条</w:t>
      </w:r>
      <w:bookmarkStart w:id="4" w:name="_GoBack"/>
      <w:bookmarkEnd w:id="4"/>
    </w:p>
    <w:p>
      <w:pPr>
        <w:pStyle w:val="21"/>
        <w:ind w:firstLine="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eastAsiaTheme="minorEastAsia" w:cstheme="minorEastAsia"/>
          <w:b/>
          <w:bCs/>
          <w:sz w:val="28"/>
          <w:szCs w:val="28"/>
        </w:rPr>
        <w:drawing>
          <wp:inline distT="0" distB="0" distL="0" distR="0">
            <wp:extent cx="5274310" cy="4266565"/>
            <wp:effectExtent l="0" t="0" r="139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6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1"/>
        <w:ind w:firstLine="0" w:firstLineChars="0"/>
        <w:rPr>
          <w:rFonts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横坐标代表的是时间轴</w:t>
      </w:r>
    </w:p>
    <w:p>
      <w:pPr>
        <w:pStyle w:val="21"/>
        <w:ind w:firstLine="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纵坐标代表的是平均事务响应时间</w:t>
      </w:r>
    </w:p>
    <w:p>
      <w:pPr>
        <w:pStyle w:val="21"/>
        <w:numPr>
          <w:ilvl w:val="0"/>
          <w:numId w:val="4"/>
        </w:numPr>
        <w:ind w:firstLineChars="0"/>
        <w:rPr>
          <w:rFonts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随着时间的增长，平均事务响应时间整体是趋于稳定的</w:t>
      </w:r>
    </w:p>
    <w:p>
      <w:pPr>
        <w:pStyle w:val="21"/>
        <w:numPr>
          <w:ilvl w:val="0"/>
          <w:numId w:val="4"/>
        </w:numPr>
        <w:ind w:firstLineChars="0"/>
        <w:rPr>
          <w:rFonts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提交登录的平均事务数是趋于稳定的</w:t>
      </w:r>
    </w:p>
    <w:p>
      <w:pPr>
        <w:pStyle w:val="21"/>
        <w:numPr>
          <w:ilvl w:val="0"/>
          <w:numId w:val="4"/>
        </w:numPr>
        <w:ind w:firstLineChars="0"/>
        <w:rPr>
          <w:rFonts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平均事务数失败和停止的个数为0</w:t>
      </w:r>
    </w:p>
    <w:p>
      <w:pPr>
        <w:pStyle w:val="21"/>
        <w:numPr>
          <w:ilvl w:val="0"/>
          <w:numId w:val="4"/>
        </w:numPr>
        <w:ind w:firstLineChars="0"/>
        <w:rPr>
          <w:rFonts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所有平均事务数均通过</w:t>
      </w:r>
    </w:p>
    <w:p>
      <w:pPr>
        <w:pStyle w:val="21"/>
        <w:numPr>
          <w:ilvl w:val="0"/>
          <w:numId w:val="4"/>
        </w:numPr>
        <w:ind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平均时间均符合</w:t>
      </w:r>
    </w:p>
    <w:p>
      <w:pPr>
        <w:pStyle w:val="21"/>
        <w:numPr>
          <w:ilvl w:val="0"/>
          <w:numId w:val="4"/>
        </w:numPr>
        <w:ind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Deviation是方差，方差越大说明越不稳定</w:t>
      </w:r>
    </w:p>
    <w:p>
      <w:pPr>
        <w:pStyle w:val="21"/>
        <w:ind w:firstLine="0" w:firstLineChars="0"/>
        <w:rPr>
          <w:rFonts w:asciiTheme="minorEastAsia" w:hAnsiTheme="minorEastAsia" w:eastAsiaTheme="minorEastAsia" w:cstheme="minorEastAsia"/>
          <w:b/>
          <w:bCs/>
          <w:sz w:val="28"/>
          <w:szCs w:val="28"/>
        </w:rPr>
      </w:pPr>
    </w:p>
    <w:p>
      <w:pPr>
        <w:pStyle w:val="21"/>
        <w:ind w:firstLine="0" w:firstLineChars="0"/>
        <w:rPr>
          <w:rFonts w:ascii="微软雅黑" w:hAnsi="微软雅黑" w:eastAsia="微软雅黑"/>
          <w:color w:val="4F4F4F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4.</w:t>
      </w:r>
      <w:r>
        <w:rPr>
          <w:rFonts w:hint="eastAsia" w:asciiTheme="minorEastAsia" w:hAnsiTheme="minorEastAsia" w:eastAsiaTheme="minorEastAsia"/>
          <w:color w:val="4F4F4F"/>
          <w:shd w:val="clear" w:color="auto" w:fill="FFFFFF"/>
        </w:rPr>
        <w:t>每秒点击率Hits Per Second和吞吐量 Throughput 合并图表</w:t>
      </w:r>
      <w:r>
        <w:rPr>
          <w:rFonts w:hint="eastAsia" w:ascii="微软雅黑" w:hAnsi="微软雅黑" w:eastAsia="微软雅黑"/>
          <w:color w:val="FF0000"/>
          <w:shd w:val="clear" w:color="auto" w:fill="FFFFFF"/>
        </w:rPr>
        <w:t>（8分）</w:t>
      </w:r>
    </w:p>
    <w:p>
      <w:pPr>
        <w:pStyle w:val="21"/>
        <w:ind w:firstLine="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eastAsiaTheme="minorEastAsia" w:cstheme="minorEastAsia"/>
          <w:b/>
          <w:bCs/>
          <w:sz w:val="28"/>
          <w:szCs w:val="28"/>
        </w:rPr>
        <w:t>至少分析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5条</w:t>
      </w:r>
    </w:p>
    <w:p>
      <w:pPr>
        <w:pStyle w:val="21"/>
        <w:ind w:firstLine="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ascii="微软雅黑" w:hAnsi="微软雅黑" w:eastAsia="微软雅黑"/>
          <w:color w:val="4F4F4F"/>
          <w:shd w:val="clear" w:color="auto" w:fill="FFFFFF"/>
        </w:rPr>
        <w:drawing>
          <wp:inline distT="0" distB="0" distL="0" distR="0">
            <wp:extent cx="5274310" cy="2454275"/>
            <wp:effectExtent l="0" t="0" r="13970" b="1460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4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1"/>
        <w:ind w:firstLine="0" w:firstLineChars="0"/>
        <w:rPr>
          <w:rFonts w:ascii="微软雅黑" w:hAnsi="微软雅黑" w:eastAsia="微软雅黑"/>
          <w:color w:val="4F4F4F"/>
          <w:shd w:val="clear" w:color="auto" w:fill="FFFFFF"/>
        </w:rPr>
      </w:pPr>
      <w:r>
        <w:rPr>
          <w:rFonts w:hint="eastAsia" w:ascii="微软雅黑" w:hAnsi="微软雅黑" w:eastAsia="微软雅黑"/>
          <w:color w:val="4F4F4F"/>
          <w:shd w:val="clear" w:color="auto" w:fill="FFFFFF"/>
          <w:lang w:val="en-US" w:eastAsia="zh-CN"/>
        </w:rPr>
        <w:t>1</w:t>
      </w:r>
      <w:r>
        <w:rPr>
          <w:rFonts w:hint="eastAsia" w:ascii="微软雅黑" w:hAnsi="微软雅黑" w:eastAsia="微软雅黑"/>
          <w:color w:val="4F4F4F"/>
          <w:shd w:val="clear" w:color="auto" w:fill="FFFFFF"/>
        </w:rPr>
        <w:t>横坐标代表的是时间轴</w:t>
      </w:r>
    </w:p>
    <w:p>
      <w:pPr>
        <w:pStyle w:val="21"/>
        <w:ind w:firstLine="0" w:firstLineChars="0"/>
        <w:rPr>
          <w:rFonts w:hint="eastAsia" w:ascii="微软雅黑" w:hAnsi="微软雅黑" w:eastAsia="微软雅黑"/>
          <w:color w:val="4F4F4F"/>
          <w:shd w:val="clear" w:color="auto" w:fill="FFFFFF"/>
        </w:rPr>
      </w:pPr>
      <w:r>
        <w:rPr>
          <w:rFonts w:hint="eastAsia" w:ascii="微软雅黑" w:hAnsi="微软雅黑" w:eastAsia="微软雅黑"/>
          <w:color w:val="4F4F4F"/>
          <w:shd w:val="clear" w:color="auto" w:fill="FFFFFF"/>
          <w:lang w:val="en-US" w:eastAsia="zh-CN"/>
        </w:rPr>
        <w:t>2</w:t>
      </w:r>
      <w:r>
        <w:rPr>
          <w:rFonts w:hint="eastAsia" w:ascii="微软雅黑" w:hAnsi="微软雅黑" w:eastAsia="微软雅黑"/>
          <w:color w:val="4F4F4F"/>
          <w:shd w:val="clear" w:color="auto" w:fill="FFFFFF"/>
        </w:rPr>
        <w:t>纵坐标代表的是服务器每秒请求的个数</w:t>
      </w:r>
    </w:p>
    <w:p>
      <w:pPr>
        <w:pStyle w:val="21"/>
        <w:numPr>
          <w:ilvl w:val="0"/>
          <w:numId w:val="5"/>
        </w:numPr>
        <w:ind w:firstLineChars="0"/>
        <w:rPr>
          <w:rFonts w:ascii="微软雅黑" w:hAnsi="微软雅黑" w:eastAsia="微软雅黑"/>
          <w:color w:val="4F4F4F"/>
          <w:shd w:val="clear" w:color="auto" w:fill="FFFFFF"/>
        </w:rPr>
      </w:pPr>
      <w:r>
        <w:rPr>
          <w:rFonts w:hint="eastAsia" w:ascii="微软雅黑" w:hAnsi="微软雅黑" w:eastAsia="微软雅黑"/>
          <w:color w:val="4F4F4F"/>
          <w:shd w:val="clear" w:color="auto" w:fill="FFFFFF"/>
        </w:rPr>
        <w:t>随着时间的增长，服务器请求的个数整体是趋于稳定的</w:t>
      </w:r>
    </w:p>
    <w:p>
      <w:pPr>
        <w:pStyle w:val="21"/>
        <w:numPr>
          <w:ilvl w:val="0"/>
          <w:numId w:val="5"/>
        </w:numPr>
        <w:ind w:firstLineChars="0"/>
        <w:rPr>
          <w:rFonts w:ascii="微软雅黑" w:hAnsi="微软雅黑" w:eastAsia="微软雅黑"/>
          <w:color w:val="4F4F4F"/>
          <w:shd w:val="clear" w:color="auto" w:fill="FFFFFF"/>
        </w:rPr>
      </w:pPr>
      <w:r>
        <w:rPr>
          <w:rFonts w:hint="eastAsia" w:ascii="微软雅黑" w:hAnsi="微软雅黑" w:eastAsia="微软雅黑"/>
          <w:color w:val="4F4F4F"/>
          <w:shd w:val="clear" w:color="auto" w:fill="FFFFFF"/>
        </w:rPr>
        <w:t>紫色曲线在5.02秒时服务器请求达到峰值</w:t>
      </w:r>
    </w:p>
    <w:p>
      <w:pPr>
        <w:pStyle w:val="21"/>
        <w:numPr>
          <w:ilvl w:val="0"/>
          <w:numId w:val="5"/>
        </w:numPr>
        <w:ind w:firstLineChars="0"/>
        <w:rPr>
          <w:rFonts w:ascii="微软雅黑" w:hAnsi="微软雅黑" w:eastAsia="微软雅黑"/>
          <w:color w:val="4F4F4F"/>
          <w:shd w:val="clear" w:color="auto" w:fill="FFFFFF"/>
        </w:rPr>
      </w:pPr>
      <w:r>
        <w:rPr>
          <w:rFonts w:hint="eastAsia" w:ascii="微软雅黑" w:hAnsi="微软雅黑" w:eastAsia="微软雅黑"/>
          <w:color w:val="4F4F4F"/>
          <w:shd w:val="clear" w:color="auto" w:fill="FFFFFF"/>
        </w:rPr>
        <w:t>绿色曲线请求个数是在0秒时请求55个数量开始逐级递增的</w:t>
      </w:r>
    </w:p>
    <w:p>
      <w:pPr>
        <w:pStyle w:val="21"/>
        <w:numPr>
          <w:ilvl w:val="0"/>
          <w:numId w:val="5"/>
        </w:numPr>
        <w:ind w:firstLineChars="0"/>
        <w:rPr>
          <w:rFonts w:ascii="微软雅黑" w:hAnsi="微软雅黑" w:eastAsia="微软雅黑"/>
          <w:color w:val="4F4F4F"/>
          <w:shd w:val="clear" w:color="auto" w:fill="FFFFFF"/>
        </w:rPr>
      </w:pPr>
      <w:r>
        <w:rPr>
          <w:rFonts w:hint="eastAsia" w:ascii="微软雅黑" w:hAnsi="微软雅黑" w:eastAsia="微软雅黑"/>
          <w:color w:val="4F4F4F"/>
          <w:shd w:val="clear" w:color="auto" w:fill="FFFFFF"/>
        </w:rPr>
        <w:t>紫色曲线请求个数是在0秒时请求10个数量开始逐级递增的</w:t>
      </w:r>
    </w:p>
    <w:p>
      <w:pPr>
        <w:pStyle w:val="21"/>
        <w:numPr>
          <w:ilvl w:val="0"/>
          <w:numId w:val="5"/>
        </w:numPr>
        <w:ind w:firstLineChars="0"/>
        <w:rPr>
          <w:rFonts w:hint="eastAsia" w:ascii="微软雅黑" w:hAnsi="微软雅黑" w:eastAsia="微软雅黑"/>
          <w:color w:val="4F4F4F"/>
          <w:shd w:val="clear" w:color="auto" w:fill="FFFFFF"/>
        </w:rPr>
      </w:pPr>
      <w:r>
        <w:rPr>
          <w:rFonts w:hint="eastAsia" w:ascii="微软雅黑" w:hAnsi="微软雅黑" w:eastAsia="微软雅黑"/>
          <w:color w:val="4F4F4F"/>
          <w:shd w:val="clear" w:color="auto" w:fill="FFFFFF"/>
        </w:rPr>
        <w:t>绿色曲线在27秒时达到最低峰值</w:t>
      </w:r>
    </w:p>
    <w:p>
      <w:pPr>
        <w:pStyle w:val="21"/>
        <w:ind w:firstLine="0" w:firstLineChars="0"/>
        <w:rPr>
          <w:rFonts w:ascii="微软雅黑" w:hAnsi="微软雅黑" w:eastAsia="微软雅黑"/>
          <w:color w:val="4F4F4F"/>
          <w:shd w:val="clear" w:color="auto" w:fill="FFFFFF"/>
        </w:rPr>
      </w:pPr>
    </w:p>
    <w:p>
      <w:pPr>
        <w:pStyle w:val="21"/>
        <w:ind w:firstLine="0" w:firstLineChars="0"/>
        <w:rPr>
          <w:rFonts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="微软雅黑" w:hAnsi="微软雅黑" w:eastAsia="微软雅黑"/>
          <w:color w:val="4F4F4F"/>
          <w:shd w:val="clear" w:color="auto" w:fill="FFFFFF"/>
        </w:rPr>
        <w:t>5. Transaction Response Time(Distribution)-事务响应时间(分布)</w:t>
      </w:r>
      <w:r>
        <w:rPr>
          <w:rFonts w:hint="eastAsia" w:ascii="微软雅黑" w:hAnsi="微软雅黑" w:eastAsia="微软雅黑"/>
          <w:color w:val="FF0000"/>
          <w:shd w:val="clear" w:color="auto" w:fill="FFFFFF"/>
        </w:rPr>
        <w:t>（8分）</w:t>
      </w:r>
    </w:p>
    <w:p>
      <w:pPr>
        <w:pStyle w:val="21"/>
        <w:ind w:firstLine="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eastAsiaTheme="minorEastAsia" w:cstheme="minorEastAsia"/>
          <w:b/>
          <w:bCs/>
          <w:sz w:val="28"/>
          <w:szCs w:val="28"/>
        </w:rPr>
        <w:t>至少分析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5条</w:t>
      </w:r>
    </w:p>
    <w:p>
      <w:pPr>
        <w:pStyle w:val="21"/>
        <w:ind w:firstLine="0" w:firstLineChars="0"/>
        <w:rPr>
          <w:rFonts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eastAsiaTheme="minorEastAsia" w:cstheme="minorEastAsia"/>
          <w:b/>
          <w:bCs/>
          <w:sz w:val="28"/>
          <w:szCs w:val="28"/>
        </w:rPr>
        <w:drawing>
          <wp:inline distT="0" distB="0" distL="0" distR="0">
            <wp:extent cx="5274310" cy="3702050"/>
            <wp:effectExtent l="0" t="0" r="1397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ind w:firstLine="0" w:firstLineChars="0"/>
        <w:rPr>
          <w:rFonts w:ascii="微软雅黑" w:hAnsi="微软雅黑" w:eastAsia="微软雅黑"/>
          <w:color w:val="4F4F4F"/>
          <w:shd w:val="clear" w:color="auto" w:fill="FFFFFF"/>
        </w:rPr>
      </w:pPr>
      <w:r>
        <w:rPr>
          <w:rFonts w:hint="eastAsia" w:ascii="微软雅黑" w:hAnsi="微软雅黑" w:eastAsia="微软雅黑"/>
          <w:color w:val="4F4F4F"/>
          <w:shd w:val="clear" w:color="auto" w:fill="FFFFFF"/>
          <w:lang w:val="en-US" w:eastAsia="zh-CN"/>
        </w:rPr>
        <w:t>1</w:t>
      </w:r>
      <w:r>
        <w:rPr>
          <w:rFonts w:hint="eastAsia" w:ascii="微软雅黑" w:hAnsi="微软雅黑" w:eastAsia="微软雅黑"/>
          <w:color w:val="4F4F4F"/>
          <w:shd w:val="clear" w:color="auto" w:fill="FFFFFF"/>
        </w:rPr>
        <w:t>横坐标代表的是事务响应时间</w:t>
      </w:r>
    </w:p>
    <w:p>
      <w:pPr>
        <w:pStyle w:val="21"/>
        <w:ind w:firstLine="0" w:firstLineChars="0"/>
        <w:rPr>
          <w:rFonts w:hint="eastAsia" w:ascii="微软雅黑" w:hAnsi="微软雅黑" w:eastAsia="微软雅黑"/>
          <w:color w:val="4F4F4F"/>
          <w:shd w:val="clear" w:color="auto" w:fill="FFFFFF"/>
        </w:rPr>
      </w:pPr>
      <w:r>
        <w:rPr>
          <w:rFonts w:hint="eastAsia" w:ascii="微软雅黑" w:hAnsi="微软雅黑" w:eastAsia="微软雅黑"/>
          <w:color w:val="4F4F4F"/>
          <w:shd w:val="clear" w:color="auto" w:fill="FFFFFF"/>
          <w:lang w:val="en-US" w:eastAsia="zh-CN"/>
        </w:rPr>
        <w:t>2</w:t>
      </w:r>
      <w:r>
        <w:rPr>
          <w:rFonts w:hint="eastAsia" w:ascii="微软雅黑" w:hAnsi="微软雅黑" w:eastAsia="微软雅黑"/>
          <w:color w:val="4F4F4F"/>
          <w:shd w:val="clear" w:color="auto" w:fill="FFFFFF"/>
        </w:rPr>
        <w:t>纵坐标代表的是事务数量</w:t>
      </w:r>
    </w:p>
    <w:p>
      <w:pPr>
        <w:pStyle w:val="21"/>
        <w:numPr>
          <w:ilvl w:val="0"/>
          <w:numId w:val="0"/>
        </w:numPr>
        <w:tabs>
          <w:tab w:val="left" w:pos="420"/>
        </w:tabs>
        <w:ind w:leftChars="0"/>
        <w:rPr>
          <w:rFonts w:ascii="微软雅黑" w:hAnsi="微软雅黑" w:eastAsia="微软雅黑"/>
          <w:color w:val="4F4F4F"/>
          <w:shd w:val="clear" w:color="auto" w:fill="FFFFFF"/>
        </w:rPr>
      </w:pPr>
      <w:r>
        <w:rPr>
          <w:rFonts w:hint="eastAsia" w:ascii="微软雅黑" w:hAnsi="微软雅黑" w:eastAsia="微软雅黑"/>
          <w:color w:val="4F4F4F"/>
          <w:shd w:val="clear" w:color="auto" w:fill="FFFFFF"/>
          <w:lang w:val="en-US" w:eastAsia="zh-CN"/>
        </w:rPr>
        <w:t>3</w:t>
      </w:r>
      <w:r>
        <w:rPr>
          <w:rFonts w:hint="eastAsia" w:ascii="微软雅黑" w:hAnsi="微软雅黑" w:eastAsia="微软雅黑"/>
          <w:color w:val="4F4F4F"/>
          <w:shd w:val="clear" w:color="auto" w:fill="FFFFFF"/>
        </w:rPr>
        <w:t>事务响应时间时间在0-4</w:t>
      </w:r>
      <w:r>
        <w:rPr>
          <w:rFonts w:hint="eastAsia" w:ascii="微软雅黑" w:hAnsi="微软雅黑" w:eastAsia="微软雅黑"/>
          <w:color w:val="4F4F4F"/>
          <w:shd w:val="clear" w:color="auto" w:fill="FFFFFF"/>
          <w:lang w:val="en-US" w:eastAsia="zh-CN"/>
        </w:rPr>
        <w:t>3</w:t>
      </w:r>
      <w:r>
        <w:rPr>
          <w:rFonts w:ascii="微软雅黑" w:hAnsi="微软雅黑" w:eastAsia="微软雅黑"/>
          <w:color w:val="4F4F4F"/>
          <w:shd w:val="clear" w:color="auto" w:fill="FFFFFF"/>
        </w:rPr>
        <w:t>s</w:t>
      </w:r>
      <w:r>
        <w:rPr>
          <w:rFonts w:hint="eastAsia" w:ascii="微软雅黑" w:hAnsi="微软雅黑" w:eastAsia="微软雅黑"/>
          <w:color w:val="4F4F4F"/>
          <w:shd w:val="clear" w:color="auto" w:fill="FFFFFF"/>
        </w:rPr>
        <w:t>期间是无事务数量的</w:t>
      </w:r>
    </w:p>
    <w:p>
      <w:pPr>
        <w:pStyle w:val="21"/>
        <w:numPr>
          <w:ilvl w:val="0"/>
          <w:numId w:val="0"/>
        </w:numPr>
        <w:ind w:leftChars="0"/>
        <w:rPr>
          <w:rFonts w:ascii="微软雅黑" w:hAnsi="微软雅黑" w:eastAsia="微软雅黑"/>
          <w:color w:val="4F4F4F"/>
          <w:shd w:val="clear" w:color="auto" w:fill="FFFFFF"/>
        </w:rPr>
      </w:pPr>
      <w:r>
        <w:rPr>
          <w:rFonts w:hint="eastAsia" w:ascii="微软雅黑" w:hAnsi="微软雅黑" w:eastAsia="微软雅黑"/>
          <w:color w:val="4F4F4F"/>
          <w:shd w:val="clear" w:color="auto" w:fill="FFFFFF"/>
          <w:lang w:val="en-US" w:eastAsia="zh-CN"/>
        </w:rPr>
        <w:t>4</w:t>
      </w:r>
      <w:r>
        <w:rPr>
          <w:rFonts w:hint="eastAsia" w:ascii="微软雅黑" w:hAnsi="微软雅黑" w:eastAsia="微软雅黑"/>
          <w:color w:val="4F4F4F"/>
          <w:shd w:val="clear" w:color="auto" w:fill="FFFFFF"/>
        </w:rPr>
        <w:t>事务响应时间在60-140</w:t>
      </w:r>
      <w:r>
        <w:rPr>
          <w:rFonts w:ascii="微软雅黑" w:hAnsi="微软雅黑" w:eastAsia="微软雅黑"/>
          <w:color w:val="4F4F4F"/>
          <w:shd w:val="clear" w:color="auto" w:fill="FFFFFF"/>
        </w:rPr>
        <w:t>s</w:t>
      </w:r>
      <w:r>
        <w:rPr>
          <w:rFonts w:hint="eastAsia" w:ascii="微软雅黑" w:hAnsi="微软雅黑" w:eastAsia="微软雅黑"/>
          <w:color w:val="4F4F4F"/>
          <w:shd w:val="clear" w:color="auto" w:fill="FFFFFF"/>
        </w:rPr>
        <w:t>之间事务数量是最多的</w:t>
      </w:r>
    </w:p>
    <w:p>
      <w:pPr>
        <w:pStyle w:val="21"/>
        <w:numPr>
          <w:ilvl w:val="0"/>
          <w:numId w:val="0"/>
        </w:numPr>
        <w:ind w:leftChars="0"/>
        <w:rPr>
          <w:rFonts w:ascii="微软雅黑" w:hAnsi="微软雅黑" w:eastAsia="微软雅黑"/>
          <w:color w:val="4F4F4F"/>
          <w:shd w:val="clear" w:color="auto" w:fill="FFFFFF"/>
        </w:rPr>
      </w:pPr>
      <w:r>
        <w:rPr>
          <w:rFonts w:hint="eastAsia" w:ascii="微软雅黑" w:hAnsi="微软雅黑" w:eastAsia="微软雅黑"/>
          <w:color w:val="4F4F4F"/>
          <w:shd w:val="clear" w:color="auto" w:fill="FFFFFF"/>
          <w:lang w:val="en-US" w:eastAsia="zh-CN"/>
        </w:rPr>
        <w:t>5</w:t>
      </w:r>
      <w:r>
        <w:rPr>
          <w:rFonts w:hint="eastAsia" w:ascii="微软雅黑" w:hAnsi="微软雅黑" w:eastAsia="微软雅黑"/>
          <w:color w:val="4F4F4F"/>
          <w:shd w:val="clear" w:color="auto" w:fill="FFFFFF"/>
        </w:rPr>
        <w:t>事务响应时间在0</w:t>
      </w:r>
      <w:r>
        <w:rPr>
          <w:rFonts w:ascii="微软雅黑" w:hAnsi="微软雅黑" w:eastAsia="微软雅黑"/>
          <w:color w:val="4F4F4F"/>
          <w:shd w:val="clear" w:color="auto" w:fill="FFFFFF"/>
        </w:rPr>
        <w:t>s</w:t>
      </w:r>
      <w:r>
        <w:rPr>
          <w:rFonts w:hint="eastAsia" w:ascii="微软雅黑" w:hAnsi="微软雅黑" w:eastAsia="微软雅黑"/>
          <w:color w:val="4F4F4F"/>
          <w:shd w:val="clear" w:color="auto" w:fill="FFFFFF"/>
        </w:rPr>
        <w:t>时事务数量是最大的</w:t>
      </w:r>
    </w:p>
    <w:p>
      <w:pPr>
        <w:pStyle w:val="21"/>
        <w:numPr>
          <w:ilvl w:val="0"/>
          <w:numId w:val="0"/>
        </w:numPr>
        <w:rPr>
          <w:rFonts w:hint="eastAsia" w:ascii="微软雅黑" w:hAnsi="微软雅黑" w:eastAsia="微软雅黑"/>
          <w:color w:val="004080"/>
          <w:sz w:val="16"/>
          <w:lang w:val="zh-CN"/>
        </w:rPr>
      </w:pPr>
      <w:r>
        <w:rPr>
          <w:rFonts w:hint="eastAsia" w:ascii="微软雅黑" w:hAnsi="微软雅黑" w:eastAsia="微软雅黑"/>
          <w:color w:val="4F4F4F"/>
          <w:shd w:val="clear" w:color="auto" w:fill="FFFFFF"/>
          <w:lang w:val="en-US" w:eastAsia="zh-CN"/>
        </w:rPr>
        <w:t>6</w:t>
      </w:r>
      <w:r>
        <w:rPr>
          <w:rFonts w:hint="eastAsia" w:ascii="微软雅黑" w:hAnsi="微软雅黑" w:eastAsia="微软雅黑"/>
          <w:color w:val="4F4F4F"/>
          <w:shd w:val="clear" w:color="auto" w:fill="FFFFFF"/>
        </w:rPr>
        <w:t>有一事务在0</w:t>
      </w:r>
      <w:r>
        <w:rPr>
          <w:rFonts w:ascii="微软雅黑" w:hAnsi="微软雅黑" w:eastAsia="微软雅黑"/>
          <w:color w:val="4F4F4F"/>
          <w:shd w:val="clear" w:color="auto" w:fill="FFFFFF"/>
        </w:rPr>
        <w:t>s</w:t>
      </w:r>
      <w:r>
        <w:rPr>
          <w:rFonts w:hint="eastAsia" w:ascii="微软雅黑" w:hAnsi="微软雅黑" w:eastAsia="微软雅黑"/>
          <w:color w:val="4F4F4F"/>
          <w:shd w:val="clear" w:color="auto" w:fill="FFFFFF"/>
        </w:rPr>
        <w:t>时事务数为30</w:t>
      </w:r>
    </w:p>
    <w:p>
      <w:pPr>
        <w:pStyle w:val="21"/>
        <w:ind w:firstLine="0" w:firstLineChars="0"/>
        <w:rPr>
          <w:rFonts w:ascii="微软雅黑" w:hAnsi="微软雅黑" w:eastAsia="微软雅黑"/>
          <w:color w:val="4F4F4F"/>
          <w:shd w:val="clear" w:color="auto" w:fill="FFFFFF"/>
        </w:rPr>
      </w:pPr>
    </w:p>
    <w:p>
      <w:pPr>
        <w:pStyle w:val="21"/>
        <w:ind w:firstLine="0" w:firstLineChars="0"/>
        <w:rPr>
          <w:rFonts w:ascii="微软雅黑" w:hAnsi="微软雅黑" w:eastAsia="微软雅黑"/>
          <w:color w:val="4F4F4F"/>
          <w:shd w:val="clear" w:color="auto" w:fill="FFFFFF"/>
        </w:rPr>
      </w:pPr>
    </w:p>
    <w:p>
      <w:pPr>
        <w:pStyle w:val="21"/>
        <w:ind w:firstLine="0" w:firstLineChars="0"/>
        <w:rPr>
          <w:rFonts w:ascii="微软雅黑" w:hAnsi="微软雅黑" w:eastAsia="微软雅黑"/>
          <w:color w:val="4F4F4F"/>
          <w:shd w:val="clear" w:color="auto" w:fill="FFFFFF"/>
        </w:rPr>
      </w:pPr>
    </w:p>
    <w:p>
      <w:pPr>
        <w:pStyle w:val="21"/>
        <w:ind w:left="2388" w:firstLine="0" w:firstLineChars="0"/>
      </w:pPr>
    </w:p>
    <w:p/>
    <w:p>
      <w:pPr>
        <w:pStyle w:val="21"/>
        <w:ind w:firstLine="0" w:firstLineChars="0"/>
        <w:rPr>
          <w:rFonts w:asciiTheme="minorEastAsia" w:hAnsiTheme="minorEastAsia" w:eastAsiaTheme="minorEastAsia" w:cstheme="minorEastAsia"/>
          <w:b/>
          <w:bCs/>
          <w:sz w:val="28"/>
          <w:szCs w:val="28"/>
        </w:rPr>
      </w:pPr>
    </w:p>
    <w:p>
      <w:pPr>
        <w:pStyle w:val="21"/>
        <w:ind w:firstLine="0" w:firstLineChars="0"/>
        <w:rPr>
          <w:rFonts w:asciiTheme="minorEastAsia" w:hAnsiTheme="minorEastAsia" w:eastAsiaTheme="minorEastAsia" w:cstheme="minorEastAsia"/>
          <w:b/>
          <w:bCs/>
          <w:sz w:val="28"/>
          <w:szCs w:val="28"/>
        </w:rPr>
      </w:pPr>
    </w:p>
    <w:p>
      <w:pPr>
        <w:pStyle w:val="21"/>
        <w:ind w:firstLine="0" w:firstLineChars="0"/>
        <w:rPr>
          <w:rFonts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三:简答题(每题6分,共30分)</w:t>
      </w:r>
    </w:p>
    <w:p>
      <w:pPr>
        <w:pStyle w:val="21"/>
        <w:ind w:firstLine="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1.LoadRunner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eastAsia="zh-CN"/>
        </w:rPr>
        <w:t>工作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原理,越详细越好 (6分)</w:t>
      </w:r>
    </w:p>
    <w:p>
      <w:pPr>
        <w:widowControl/>
        <w:spacing w:line="21" w:lineRule="atLeas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代理（Proxy）是客户端和服务器端之间的中介人，LoadRunner就是通过代理方式截获客户端和服务器之间交互的数据流。</w:t>
      </w:r>
    </w:p>
    <w:p>
      <w:pPr>
        <w:widowControl/>
        <w:spacing w:line="21" w:lineRule="atLeas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1、虚拟用户脚本生成器通过代理方式接收客户端发送的数据包，记录并将其转发给服务器端；接收到从服务器端返回的数据流，记录并返回给客户端。这样服务器端和客户端都以为在一个真实运行环境中，虚拟脚本生成器能通过这种方式截获数据流；虚拟用户脚本生成器在截获数据流后,.对其进行了协议层上的处理，最终用脚本函数将数据流交互过程体现为我们容易看懂的脚本语句。</w:t>
      </w:r>
    </w:p>
    <w:p>
      <w:pPr>
        <w:widowControl/>
        <w:spacing w:line="21" w:lineRule="atLeas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2、压力生成器则是根据脚本内容，产生实际的负载，扮演产生负载的角色。</w:t>
      </w:r>
    </w:p>
    <w:p>
      <w:pPr>
        <w:widowControl/>
        <w:spacing w:line="21" w:lineRule="atLeas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3、用户代理是运行在负载机上的进程，该进程与产生负载压力的进程或是线程协作，接受调度系统的命令，调度产生负载压力的进程或线程。</w:t>
      </w:r>
    </w:p>
    <w:p>
      <w:pPr>
        <w:widowControl/>
        <w:spacing w:line="21" w:lineRule="atLeas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4、压力调度是根据用户的场景要求，设置各种不同脚本的虚拟用户数量，设置同步点等。</w:t>
      </w:r>
    </w:p>
    <w:p>
      <w:pPr>
        <w:widowControl/>
        <w:spacing w:line="21" w:lineRule="atLeas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5、监控系统则可以对数据库、应用服务器、服务器的主要性能计数器进行监控。</w:t>
      </w:r>
    </w:p>
    <w:p>
      <w:pPr>
        <w:widowControl/>
        <w:spacing w:line="21" w:lineRule="atLeas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6、压力结果分析工具是辅助测试结果分析。</w:t>
      </w:r>
    </w:p>
    <w:p>
      <w:pPr>
        <w:pStyle w:val="21"/>
        <w:ind w:firstLine="0" w:firstLineChars="0"/>
        <w:rPr>
          <w:rFonts w:asciiTheme="minorEastAsia" w:hAnsiTheme="minorEastAsia" w:eastAsiaTheme="minorEastAsia" w:cstheme="minorEastAsia"/>
          <w:b/>
          <w:bCs/>
          <w:sz w:val="28"/>
          <w:szCs w:val="28"/>
        </w:rPr>
      </w:pPr>
    </w:p>
    <w:p>
      <w:pPr>
        <w:pStyle w:val="21"/>
        <w:ind w:firstLine="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2. 针对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手机淘宝购物车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功能写出测试点(越详细越好)(6分)</w:t>
      </w:r>
    </w:p>
    <w:p>
      <w:pPr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等价类划分法：一次支付超过上限，购物车产品数量。</w:t>
      </w:r>
    </w:p>
    <w:p>
      <w:pPr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边界值分析法：钱能不能为负数，能存多少，</w:t>
      </w:r>
    </w:p>
    <w:p>
      <w:pPr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能不能存空，钱最大多少</w:t>
      </w:r>
    </w:p>
    <w:p>
      <w:pP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</w:pP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因果图法：为什么会有购物车。购物车，来源于超市购物车，起一个展示未结算的，一个临时存储功能，既然临时存储，那到底能存多少，存的东西方不方便，找到自己的购物车，一个人是几个购物车，会不会拿到别人的购物车都得考虑。</w:t>
      </w:r>
    </w:p>
    <w:p>
      <w:pP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</w:pP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错误推测法：什么情况下，会错误，常见的价格错误，丢数据错误，一个账户不退出，连着登录另外一个账号，会不会串购物车</w:t>
      </w:r>
    </w:p>
    <w:p>
      <w:pPr>
        <w:pStyle w:val="21"/>
        <w:ind w:firstLine="0" w:firstLineChars="0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</w:p>
    <w:p>
      <w:pPr>
        <w:pStyle w:val="21"/>
        <w:ind w:firstLine="0" w:firstLineChars="0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</w:p>
    <w:p>
      <w:pPr>
        <w:pStyle w:val="21"/>
        <w:ind w:firstLine="0" w:firstLineChars="0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</w:p>
    <w:p>
      <w:pPr>
        <w:pStyle w:val="21"/>
        <w:ind w:firstLine="0" w:firstLineChars="0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</w:p>
    <w:p>
      <w:pPr>
        <w:pStyle w:val="21"/>
        <w:ind w:firstLine="0" w:firstLineChars="0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</w:p>
    <w:p>
      <w:pPr>
        <w:pStyle w:val="21"/>
        <w:ind w:firstLine="0" w:firstLineChars="0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</w:p>
    <w:p>
      <w:pPr>
        <w:pStyle w:val="21"/>
        <w:ind w:firstLine="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3.你认为一个Bug(软件缺陷报告)应该包含什么内容?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你一天大概提交多少条bug?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如何提交一个高质量的bug? (6分)</w:t>
      </w:r>
    </w:p>
    <w:p>
      <w:pPr>
        <w:pStyle w:val="21"/>
        <w:ind w:firstLine="0" w:firstLineChars="0"/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</w:pPr>
      <w:r>
        <w:rPr>
          <w:rFonts w:asciiTheme="majorHAnsi" w:hAnsiTheme="majorHAnsi" w:eastAsiaTheme="majorEastAsia" w:cstheme="majorBidi"/>
          <w:b/>
          <w:bCs/>
          <w:sz w:val="32"/>
          <w:szCs w:val="32"/>
        </w:rPr>
        <w:t>Bug</w:t>
      </w: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的标题、发现的时间、</w:t>
      </w:r>
      <w:r>
        <w:rPr>
          <w:rFonts w:asciiTheme="majorHAnsi" w:hAnsiTheme="majorHAnsi" w:eastAsiaTheme="majorEastAsia" w:cstheme="majorBidi"/>
          <w:b/>
          <w:bCs/>
          <w:sz w:val="32"/>
          <w:szCs w:val="32"/>
        </w:rPr>
        <w:t>bug</w:t>
      </w: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的严重级别、</w:t>
      </w:r>
      <w:r>
        <w:rPr>
          <w:rFonts w:asciiTheme="majorHAnsi" w:hAnsiTheme="majorHAnsi" w:eastAsiaTheme="majorEastAsia" w:cstheme="majorBidi"/>
          <w:b/>
          <w:bCs/>
          <w:sz w:val="32"/>
          <w:szCs w:val="32"/>
        </w:rPr>
        <w:t>bug</w:t>
      </w: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的优先级、</w:t>
      </w:r>
      <w:r>
        <w:rPr>
          <w:rFonts w:asciiTheme="majorHAnsi" w:hAnsiTheme="majorHAnsi" w:eastAsiaTheme="majorEastAsia" w:cstheme="majorBidi"/>
          <w:b/>
          <w:bCs/>
          <w:sz w:val="32"/>
          <w:szCs w:val="32"/>
        </w:rPr>
        <w:t>bug</w:t>
      </w: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所属模块、b</w:t>
      </w:r>
      <w:r>
        <w:rPr>
          <w:rFonts w:asciiTheme="majorHAnsi" w:hAnsiTheme="majorHAnsi" w:eastAsiaTheme="majorEastAsia" w:cstheme="majorBidi"/>
          <w:b/>
          <w:bCs/>
          <w:sz w:val="32"/>
          <w:szCs w:val="32"/>
        </w:rPr>
        <w:t>ug</w:t>
      </w: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的错误类型、截图证明、重现步骤、</w:t>
      </w:r>
      <w:r>
        <w:rPr>
          <w:rFonts w:asciiTheme="majorHAnsi" w:hAnsiTheme="majorHAnsi" w:eastAsiaTheme="majorEastAsia" w:cstheme="majorBidi"/>
          <w:b/>
          <w:bCs/>
          <w:sz w:val="32"/>
          <w:szCs w:val="32"/>
        </w:rPr>
        <w:t>bug</w:t>
      </w: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的描述、发现日期、发现人</w:t>
      </w:r>
    </w:p>
    <w:p>
      <w:pPr>
        <w:pStyle w:val="21"/>
        <w:ind w:firstLine="0" w:firstLineChars="0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20</w:t>
      </w:r>
    </w:p>
    <w:p>
      <w:pPr>
        <w:pStyle w:val="8"/>
        <w:shd w:val="clear" w:color="auto" w:fill="FFFFFF"/>
        <w:rPr>
          <w:rFonts w:ascii="黑体" w:hAnsi="黑体" w:eastAsia="黑体"/>
          <w:color w:val="000000"/>
          <w:sz w:val="28"/>
          <w:szCs w:val="28"/>
        </w:rPr>
      </w:pP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能够定位准确、</w:t>
      </w:r>
      <w:r>
        <w:rPr>
          <w:rFonts w:ascii="黑体" w:hAnsi="黑体" w:eastAsia="黑体"/>
          <w:color w:val="000000"/>
          <w:sz w:val="28"/>
          <w:szCs w:val="28"/>
        </w:rPr>
        <w:t>记录缺陷或缺陷出现的位置</w:t>
      </w:r>
      <w:r>
        <w:rPr>
          <w:rFonts w:hint="eastAsia" w:ascii="黑体" w:hAnsi="黑体" w:eastAsia="黑体"/>
          <w:color w:val="000000"/>
          <w:sz w:val="28"/>
          <w:szCs w:val="28"/>
        </w:rPr>
        <w:t>、</w:t>
      </w:r>
      <w:r>
        <w:rPr>
          <w:rFonts w:ascii="黑体" w:hAnsi="黑体" w:eastAsia="黑体"/>
          <w:color w:val="000000"/>
          <w:sz w:val="28"/>
          <w:szCs w:val="28"/>
        </w:rPr>
        <w:t>不可重现的缺陷也要报告</w:t>
      </w:r>
      <w:r>
        <w:rPr>
          <w:rFonts w:hint="eastAsia" w:ascii="黑体" w:hAnsi="黑体" w:eastAsia="黑体"/>
          <w:color w:val="000000"/>
          <w:sz w:val="28"/>
          <w:szCs w:val="28"/>
        </w:rPr>
        <w:t>、</w:t>
      </w:r>
      <w:r>
        <w:rPr>
          <w:rFonts w:ascii="黑体" w:hAnsi="黑体" w:eastAsia="黑体"/>
          <w:color w:val="000000"/>
          <w:sz w:val="28"/>
          <w:szCs w:val="28"/>
        </w:rPr>
        <w:t>确认步骤完整，准确，简短</w:t>
      </w:r>
      <w:r>
        <w:rPr>
          <w:rFonts w:hint="eastAsia" w:ascii="黑体" w:hAnsi="黑体" w:eastAsia="黑体"/>
          <w:color w:val="000000"/>
          <w:sz w:val="28"/>
          <w:szCs w:val="28"/>
        </w:rPr>
        <w:t>、</w:t>
      </w:r>
      <w:r>
        <w:rPr>
          <w:rFonts w:ascii="黑体" w:hAnsi="黑体" w:eastAsia="黑体"/>
          <w:color w:val="000000"/>
          <w:sz w:val="28"/>
          <w:szCs w:val="28"/>
        </w:rPr>
        <w:t>尽量使用业界惯用的表达术语和表达方法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5"/>
          <w:szCs w:val="15"/>
        </w:rPr>
      </w:pPr>
      <w:r>
        <w:rPr>
          <w:i w:val="0"/>
          <w:caps w:val="0"/>
          <w:color w:val="000000"/>
          <w:spacing w:val="0"/>
          <w:sz w:val="15"/>
          <w:szCs w:val="15"/>
          <w:shd w:val="clear" w:fill="FFFFFF"/>
        </w:rPr>
        <w:t>高质量的Bug记录：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5"/>
          <w:szCs w:val="15"/>
        </w:rPr>
      </w:pPr>
      <w:r>
        <w:rPr>
          <w:i w:val="0"/>
          <w:caps w:val="0"/>
          <w:color w:val="000000"/>
          <w:spacing w:val="0"/>
          <w:sz w:val="15"/>
          <w:szCs w:val="15"/>
          <w:shd w:val="clear" w:fill="FFFFFF"/>
        </w:rPr>
        <w:t>1) 通用UI要统一、准确</w:t>
      </w:r>
      <w:r>
        <w:rPr>
          <w:i w:val="0"/>
          <w:caps w:val="0"/>
          <w:color w:val="000000"/>
          <w:spacing w:val="0"/>
          <w:sz w:val="15"/>
          <w:szCs w:val="15"/>
          <w:shd w:val="clear" w:fill="FFFFFF"/>
        </w:rPr>
        <w:br w:type="textWrapping"/>
      </w:r>
      <w:r>
        <w:rPr>
          <w:i w:val="0"/>
          <w:caps w:val="0"/>
          <w:color w:val="000000"/>
          <w:spacing w:val="0"/>
          <w:sz w:val="15"/>
          <w:szCs w:val="15"/>
          <w:shd w:val="clear" w:fill="FFFFFF"/>
        </w:rPr>
        <w:t>缺陷报告的UI要与测试的软件UI保持一致，便于查找定位。</w:t>
      </w:r>
      <w:r>
        <w:rPr>
          <w:i w:val="0"/>
          <w:caps w:val="0"/>
          <w:color w:val="000000"/>
          <w:spacing w:val="0"/>
          <w:sz w:val="15"/>
          <w:szCs w:val="15"/>
          <w:shd w:val="clear" w:fill="FFFFFF"/>
        </w:rPr>
        <w:br w:type="textWrapping"/>
      </w:r>
      <w:r>
        <w:rPr>
          <w:i w:val="0"/>
          <w:caps w:val="0"/>
          <w:color w:val="000000"/>
          <w:spacing w:val="0"/>
          <w:sz w:val="15"/>
          <w:szCs w:val="15"/>
          <w:shd w:val="clear" w:fill="FFFFFF"/>
        </w:rPr>
        <w:t>2) 尽量使用业界惯用的表达术语和表达方法</w:t>
      </w:r>
      <w:r>
        <w:rPr>
          <w:i w:val="0"/>
          <w:caps w:val="0"/>
          <w:color w:val="000000"/>
          <w:spacing w:val="0"/>
          <w:sz w:val="15"/>
          <w:szCs w:val="15"/>
          <w:shd w:val="clear" w:fill="FFFFFF"/>
        </w:rPr>
        <w:br w:type="textWrapping"/>
      </w:r>
      <w:r>
        <w:rPr>
          <w:i w:val="0"/>
          <w:caps w:val="0"/>
          <w:color w:val="000000"/>
          <w:spacing w:val="0"/>
          <w:sz w:val="15"/>
          <w:szCs w:val="15"/>
          <w:shd w:val="clear" w:fill="FFFFFF"/>
        </w:rPr>
        <w:t>使用业界惯用的表达术语和表达方法，保证表达准确，体现专业化。</w:t>
      </w:r>
      <w:r>
        <w:rPr>
          <w:i w:val="0"/>
          <w:caps w:val="0"/>
          <w:color w:val="000000"/>
          <w:spacing w:val="0"/>
          <w:sz w:val="15"/>
          <w:szCs w:val="15"/>
          <w:shd w:val="clear" w:fill="FFFFFF"/>
        </w:rPr>
        <w:br w:type="textWrapping"/>
      </w:r>
      <w:r>
        <w:rPr>
          <w:i w:val="0"/>
          <w:caps w:val="0"/>
          <w:color w:val="000000"/>
          <w:spacing w:val="0"/>
          <w:sz w:val="15"/>
          <w:szCs w:val="15"/>
          <w:shd w:val="clear" w:fill="FFFFFF"/>
        </w:rPr>
        <w:t>3) 每条缺陷报告只包括一个缺陷</w:t>
      </w:r>
      <w:r>
        <w:rPr>
          <w:i w:val="0"/>
          <w:caps w:val="0"/>
          <w:color w:val="000000"/>
          <w:spacing w:val="0"/>
          <w:sz w:val="15"/>
          <w:szCs w:val="15"/>
          <w:shd w:val="clear" w:fill="FFFFFF"/>
        </w:rPr>
        <w:br w:type="textWrapping"/>
      </w:r>
      <w:r>
        <w:rPr>
          <w:i w:val="0"/>
          <w:caps w:val="0"/>
          <w:color w:val="000000"/>
          <w:spacing w:val="0"/>
          <w:sz w:val="15"/>
          <w:szCs w:val="15"/>
          <w:shd w:val="clear" w:fill="FFFFFF"/>
        </w:rPr>
        <w:t>每条缺陷报告只包括一个缺陷，可以使缺陷修正者迅速定位一个缺陷，集中精力每次只修正一个缺陷。校验者每次只校验一个缺陷是否已经正确修正。</w:t>
      </w:r>
      <w:r>
        <w:rPr>
          <w:i w:val="0"/>
          <w:caps w:val="0"/>
          <w:color w:val="000000"/>
          <w:spacing w:val="0"/>
          <w:sz w:val="15"/>
          <w:szCs w:val="15"/>
          <w:shd w:val="clear" w:fill="FFFFFF"/>
        </w:rPr>
        <w:br w:type="textWrapping"/>
      </w:r>
      <w:r>
        <w:rPr>
          <w:i w:val="0"/>
          <w:caps w:val="0"/>
          <w:color w:val="000000"/>
          <w:spacing w:val="0"/>
          <w:sz w:val="15"/>
          <w:szCs w:val="15"/>
          <w:shd w:val="clear" w:fill="FFFFFF"/>
        </w:rPr>
        <w:t>4) 不可重现的缺陷也要报告</w:t>
      </w:r>
      <w:r>
        <w:rPr>
          <w:i w:val="0"/>
          <w:caps w:val="0"/>
          <w:color w:val="000000"/>
          <w:spacing w:val="0"/>
          <w:sz w:val="15"/>
          <w:szCs w:val="15"/>
          <w:shd w:val="clear" w:fill="FFFFFF"/>
        </w:rPr>
        <w:br w:type="textWrapping"/>
      </w:r>
      <w:r>
        <w:rPr>
          <w:i w:val="0"/>
          <w:caps w:val="0"/>
          <w:color w:val="000000"/>
          <w:spacing w:val="0"/>
          <w:sz w:val="15"/>
          <w:szCs w:val="15"/>
          <w:shd w:val="clear" w:fill="FFFFFF"/>
        </w:rPr>
        <w:t>首先缺陷报告必须展示重现缺陷的能力。不可重现的缺陷要尽力重现，若尽力之后仍不能重现，仍然要报告此缺陷，但在报告中要注明无法再现，缺陷出现的频率。</w:t>
      </w:r>
      <w:r>
        <w:rPr>
          <w:i w:val="0"/>
          <w:caps w:val="0"/>
          <w:color w:val="000000"/>
          <w:spacing w:val="0"/>
          <w:sz w:val="15"/>
          <w:szCs w:val="15"/>
          <w:shd w:val="clear" w:fill="FFFFFF"/>
        </w:rPr>
        <w:br w:type="textWrapping"/>
      </w:r>
      <w:r>
        <w:rPr>
          <w:i w:val="0"/>
          <w:caps w:val="0"/>
          <w:color w:val="000000"/>
          <w:spacing w:val="0"/>
          <w:sz w:val="15"/>
          <w:szCs w:val="15"/>
          <w:shd w:val="clear" w:fill="FFFFFF"/>
        </w:rPr>
        <w:t>5) 明确指明缺陷类型</w:t>
      </w:r>
      <w:r>
        <w:rPr>
          <w:i w:val="0"/>
          <w:caps w:val="0"/>
          <w:color w:val="000000"/>
          <w:spacing w:val="0"/>
          <w:sz w:val="15"/>
          <w:szCs w:val="15"/>
          <w:shd w:val="clear" w:fill="FFFFFF"/>
        </w:rPr>
        <w:br w:type="textWrapping"/>
      </w:r>
      <w:r>
        <w:rPr>
          <w:i w:val="0"/>
          <w:caps w:val="0"/>
          <w:color w:val="000000"/>
          <w:spacing w:val="0"/>
          <w:sz w:val="15"/>
          <w:szCs w:val="15"/>
          <w:shd w:val="clear" w:fill="FFFFFF"/>
        </w:rPr>
        <w:t>根据缺陷的现象，总结判断缺陷的类型。例如，即功能缺陷、界面缺陷、数据缺陷，合理化建议这是最常见的缺陷或缺陷类型，其他形式的缺陷或缺陷也从属于其中某种形式。</w:t>
      </w:r>
      <w:r>
        <w:rPr>
          <w:i w:val="0"/>
          <w:caps w:val="0"/>
          <w:color w:val="000000"/>
          <w:spacing w:val="0"/>
          <w:sz w:val="15"/>
          <w:szCs w:val="15"/>
          <w:shd w:val="clear" w:fill="FFFFFF"/>
        </w:rPr>
        <w:br w:type="textWrapping"/>
      </w:r>
      <w:r>
        <w:rPr>
          <w:i w:val="0"/>
          <w:caps w:val="0"/>
          <w:color w:val="000000"/>
          <w:spacing w:val="0"/>
          <w:sz w:val="15"/>
          <w:szCs w:val="15"/>
          <w:shd w:val="clear" w:fill="FFFFFF"/>
        </w:rPr>
        <w:t>6) 明确指明缺陷严重等级和优先等级</w:t>
      </w:r>
      <w:r>
        <w:rPr>
          <w:i w:val="0"/>
          <w:caps w:val="0"/>
          <w:color w:val="000000"/>
          <w:spacing w:val="0"/>
          <w:sz w:val="15"/>
          <w:szCs w:val="15"/>
          <w:shd w:val="clear" w:fill="FFFFFF"/>
        </w:rPr>
        <w:br w:type="textWrapping"/>
      </w:r>
      <w:r>
        <w:rPr>
          <w:i w:val="0"/>
          <w:caps w:val="0"/>
          <w:color w:val="000000"/>
          <w:spacing w:val="0"/>
          <w:sz w:val="15"/>
          <w:szCs w:val="15"/>
          <w:shd w:val="clear" w:fill="FFFFFF"/>
        </w:rPr>
        <w:t>时刻明确严重等级和优先等级之间的差别。高严重问题可能不值得解决，小装饰性问题可能被当作高优先级。</w:t>
      </w:r>
      <w:r>
        <w:rPr>
          <w:i w:val="0"/>
          <w:caps w:val="0"/>
          <w:color w:val="000000"/>
          <w:spacing w:val="0"/>
          <w:sz w:val="15"/>
          <w:szCs w:val="15"/>
          <w:shd w:val="clear" w:fill="FFFFFF"/>
        </w:rPr>
        <w:br w:type="textWrapping"/>
      </w:r>
      <w:r>
        <w:rPr>
          <w:i w:val="0"/>
          <w:caps w:val="0"/>
          <w:color w:val="000000"/>
          <w:spacing w:val="0"/>
          <w:sz w:val="15"/>
          <w:szCs w:val="15"/>
          <w:shd w:val="clear" w:fill="FFFFFF"/>
        </w:rPr>
        <w:t>7) 描述 (Description) ，简洁、准确，完整，揭示缺陷实质，记录缺陷或缺陷出现的位置</w:t>
      </w:r>
      <w:r>
        <w:rPr>
          <w:i w:val="0"/>
          <w:caps w:val="0"/>
          <w:color w:val="000000"/>
          <w:spacing w:val="0"/>
          <w:sz w:val="15"/>
          <w:szCs w:val="15"/>
          <w:shd w:val="clear" w:fill="FFFFFF"/>
        </w:rPr>
        <w:br w:type="textWrapping"/>
      </w:r>
      <w:r>
        <w:rPr>
          <w:i w:val="0"/>
          <w:caps w:val="0"/>
          <w:color w:val="000000"/>
          <w:spacing w:val="0"/>
          <w:sz w:val="15"/>
          <w:szCs w:val="15"/>
          <w:shd w:val="clear" w:fill="FFFFFF"/>
        </w:rPr>
        <w:t>描述要准确反映缺陷的本质内容，简短明了。为了便于在软件缺陷管理数据库中寻找制定的测试缺陷，包含缺陷发生时的用户界面（UI）是个良好的习惯。例如记录对话框的标题、菜单、按钮等控件的名称。</w:t>
      </w:r>
      <w:r>
        <w:rPr>
          <w:i w:val="0"/>
          <w:caps w:val="0"/>
          <w:color w:val="000000"/>
          <w:spacing w:val="0"/>
          <w:sz w:val="15"/>
          <w:szCs w:val="15"/>
          <w:shd w:val="clear" w:fill="FFFFFF"/>
        </w:rPr>
        <w:br w:type="textWrapping"/>
      </w:r>
      <w:r>
        <w:rPr>
          <w:i w:val="0"/>
          <w:caps w:val="0"/>
          <w:color w:val="000000"/>
          <w:spacing w:val="0"/>
          <w:sz w:val="15"/>
          <w:szCs w:val="15"/>
          <w:shd w:val="clear" w:fill="FFFFFF"/>
        </w:rPr>
        <w:t>8) 短行之间使用自动数字序号，使用相同的字体、字号、行间距</w:t>
      </w:r>
      <w:r>
        <w:rPr>
          <w:i w:val="0"/>
          <w:caps w:val="0"/>
          <w:color w:val="000000"/>
          <w:spacing w:val="0"/>
          <w:sz w:val="15"/>
          <w:szCs w:val="15"/>
          <w:shd w:val="clear" w:fill="FFFFFF"/>
        </w:rPr>
        <w:br w:type="textWrapping"/>
      </w:r>
      <w:r>
        <w:rPr>
          <w:i w:val="0"/>
          <w:caps w:val="0"/>
          <w:color w:val="000000"/>
          <w:spacing w:val="0"/>
          <w:sz w:val="15"/>
          <w:szCs w:val="15"/>
          <w:shd w:val="clear" w:fill="FFFFFF"/>
        </w:rPr>
        <w:t>短行之间使用自动数字序号，使用相同的字体、字号、行间距，可以保证各条记录格式一致，做到规范专业。</w:t>
      </w:r>
      <w:r>
        <w:rPr>
          <w:i w:val="0"/>
          <w:caps w:val="0"/>
          <w:color w:val="000000"/>
          <w:spacing w:val="0"/>
          <w:sz w:val="15"/>
          <w:szCs w:val="15"/>
          <w:shd w:val="clear" w:fill="FFFFFF"/>
        </w:rPr>
        <w:br w:type="textWrapping"/>
      </w:r>
      <w:r>
        <w:rPr>
          <w:i w:val="0"/>
          <w:caps w:val="0"/>
          <w:color w:val="000000"/>
          <w:spacing w:val="0"/>
          <w:sz w:val="15"/>
          <w:szCs w:val="15"/>
          <w:shd w:val="clear" w:fill="FFFFFF"/>
        </w:rPr>
        <w:t>9) 每一个步骤尽量只记录一个操作</w:t>
      </w:r>
      <w:r>
        <w:rPr>
          <w:i w:val="0"/>
          <w:caps w:val="0"/>
          <w:color w:val="000000"/>
          <w:spacing w:val="0"/>
          <w:sz w:val="15"/>
          <w:szCs w:val="15"/>
          <w:shd w:val="clear" w:fill="FFFFFF"/>
        </w:rPr>
        <w:br w:type="textWrapping"/>
      </w:r>
      <w:r>
        <w:rPr>
          <w:i w:val="0"/>
          <w:caps w:val="0"/>
          <w:color w:val="000000"/>
          <w:spacing w:val="0"/>
          <w:sz w:val="15"/>
          <w:szCs w:val="15"/>
          <w:shd w:val="clear" w:fill="FFFFFF"/>
        </w:rPr>
        <w:t>保证简洁、条理井然，容易重复操作步骤。</w:t>
      </w:r>
      <w:r>
        <w:rPr>
          <w:i w:val="0"/>
          <w:caps w:val="0"/>
          <w:color w:val="000000"/>
          <w:spacing w:val="0"/>
          <w:sz w:val="15"/>
          <w:szCs w:val="15"/>
          <w:shd w:val="clear" w:fill="FFFFFF"/>
        </w:rPr>
        <w:br w:type="textWrapping"/>
      </w:r>
      <w:r>
        <w:rPr>
          <w:i w:val="0"/>
          <w:caps w:val="0"/>
          <w:color w:val="000000"/>
          <w:spacing w:val="0"/>
          <w:sz w:val="15"/>
          <w:szCs w:val="15"/>
          <w:shd w:val="clear" w:fill="FFFFFF"/>
        </w:rPr>
        <w:t>10) 确认步骤完整，准确，简短</w:t>
      </w:r>
      <w:r>
        <w:rPr>
          <w:i w:val="0"/>
          <w:caps w:val="0"/>
          <w:color w:val="000000"/>
          <w:spacing w:val="0"/>
          <w:sz w:val="15"/>
          <w:szCs w:val="15"/>
          <w:shd w:val="clear" w:fill="FFFFFF"/>
        </w:rPr>
        <w:br w:type="textWrapping"/>
      </w:r>
      <w:r>
        <w:rPr>
          <w:i w:val="0"/>
          <w:caps w:val="0"/>
          <w:color w:val="000000"/>
          <w:spacing w:val="0"/>
          <w:sz w:val="15"/>
          <w:szCs w:val="15"/>
          <w:shd w:val="clear" w:fill="FFFFFF"/>
        </w:rPr>
        <w:t>保证快速准确的重复缺陷，“完整”即没有缺漏，“准确”即步骤正确，“简短”即没有多余的步骤。</w:t>
      </w:r>
      <w:r>
        <w:rPr>
          <w:i w:val="0"/>
          <w:caps w:val="0"/>
          <w:color w:val="000000"/>
          <w:spacing w:val="0"/>
          <w:sz w:val="15"/>
          <w:szCs w:val="15"/>
          <w:shd w:val="clear" w:fill="FFFFFF"/>
        </w:rPr>
        <w:br w:type="textWrapping"/>
      </w:r>
      <w:r>
        <w:rPr>
          <w:i w:val="0"/>
          <w:caps w:val="0"/>
          <w:color w:val="000000"/>
          <w:spacing w:val="0"/>
          <w:sz w:val="15"/>
          <w:szCs w:val="15"/>
          <w:shd w:val="clear" w:fill="FFFFFF"/>
        </w:rPr>
        <w:t>11) 根据缺陷，可选择是否进行图象捕捉</w:t>
      </w:r>
      <w:r>
        <w:rPr>
          <w:i w:val="0"/>
          <w:caps w:val="0"/>
          <w:color w:val="000000"/>
          <w:spacing w:val="0"/>
          <w:sz w:val="15"/>
          <w:szCs w:val="15"/>
          <w:shd w:val="clear" w:fill="FFFFFF"/>
        </w:rPr>
        <w:br w:type="textWrapping"/>
      </w:r>
      <w:r>
        <w:rPr>
          <w:i w:val="0"/>
          <w:caps w:val="0"/>
          <w:color w:val="000000"/>
          <w:spacing w:val="0"/>
          <w:sz w:val="15"/>
          <w:szCs w:val="15"/>
          <w:shd w:val="clear" w:fill="FFFFFF"/>
        </w:rPr>
        <w:t>为了直观的观察缺陷或缺陷现象，通常需要附加缺陷或缺陷出现的界面，以图片的形式作为附件附着在记录的“附件”部分。为了节省空间，又能真实反映缺陷或缺陷本质，可以捕捉缺陷或缺陷产生时的全屏幕，活动窗口和局部区域。为了迅速定位、修正缺陷或缺陷位置，通常要求附加中文对照图。</w:t>
      </w:r>
      <w:r>
        <w:rPr>
          <w:i w:val="0"/>
          <w:caps w:val="0"/>
          <w:color w:val="000000"/>
          <w:spacing w:val="0"/>
          <w:sz w:val="15"/>
          <w:szCs w:val="15"/>
          <w:shd w:val="clear" w:fill="FFFFFF"/>
        </w:rPr>
        <w:br w:type="textWrapping"/>
      </w:r>
      <w:r>
        <w:rPr>
          <w:i w:val="0"/>
          <w:caps w:val="0"/>
          <w:color w:val="000000"/>
          <w:spacing w:val="0"/>
          <w:sz w:val="15"/>
          <w:szCs w:val="15"/>
          <w:shd w:val="clear" w:fill="FFFFFF"/>
        </w:rPr>
        <w:t> 附加必要的特殊文档和个人建议和注解</w:t>
      </w:r>
      <w:r>
        <w:rPr>
          <w:i w:val="0"/>
          <w:caps w:val="0"/>
          <w:color w:val="000000"/>
          <w:spacing w:val="0"/>
          <w:sz w:val="15"/>
          <w:szCs w:val="15"/>
          <w:shd w:val="clear" w:fill="FFFFFF"/>
        </w:rPr>
        <w:br w:type="textWrapping"/>
      </w:r>
      <w:r>
        <w:rPr>
          <w:i w:val="0"/>
          <w:caps w:val="0"/>
          <w:color w:val="000000"/>
          <w:spacing w:val="0"/>
          <w:sz w:val="15"/>
          <w:szCs w:val="15"/>
          <w:shd w:val="clear" w:fill="FFFFFF"/>
        </w:rPr>
        <w:t>如果打开某个特殊的文档而产生的缺陷或缺陷，则必须附加该文档，从而可以迅速再现缺陷或缺陷。有时，为了使缺陷或缺陷修正者进一步明确缺陷或缺陷的表现，可以附加个人的修改建议或注解。</w:t>
      </w:r>
      <w:r>
        <w:rPr>
          <w:i w:val="0"/>
          <w:caps w:val="0"/>
          <w:color w:val="000000"/>
          <w:spacing w:val="0"/>
          <w:sz w:val="15"/>
          <w:szCs w:val="15"/>
          <w:shd w:val="clear" w:fill="FFFFFF"/>
        </w:rPr>
        <w:br w:type="textWrapping"/>
      </w:r>
      <w:r>
        <w:rPr>
          <w:i w:val="0"/>
          <w:caps w:val="0"/>
          <w:color w:val="000000"/>
          <w:spacing w:val="0"/>
          <w:sz w:val="15"/>
          <w:szCs w:val="15"/>
          <w:shd w:val="clear" w:fill="FFFFFF"/>
        </w:rPr>
        <w:t>12) 检查拼写和语法缺陷</w:t>
      </w:r>
      <w:r>
        <w:rPr>
          <w:i w:val="0"/>
          <w:caps w:val="0"/>
          <w:color w:val="000000"/>
          <w:spacing w:val="0"/>
          <w:sz w:val="15"/>
          <w:szCs w:val="15"/>
          <w:shd w:val="clear" w:fill="FFFFFF"/>
        </w:rPr>
        <w:br w:type="textWrapping"/>
      </w:r>
      <w:r>
        <w:rPr>
          <w:i w:val="0"/>
          <w:caps w:val="0"/>
          <w:color w:val="000000"/>
          <w:spacing w:val="0"/>
          <w:sz w:val="15"/>
          <w:szCs w:val="15"/>
          <w:shd w:val="clear" w:fill="FFFFFF"/>
        </w:rPr>
        <w:t>在提交每条缺陷或缺陷之前，检查拼写和语法，确保内容正确，正确的描述缺陷。</w:t>
      </w:r>
      <w:r>
        <w:rPr>
          <w:i w:val="0"/>
          <w:caps w:val="0"/>
          <w:color w:val="000000"/>
          <w:spacing w:val="0"/>
          <w:sz w:val="15"/>
          <w:szCs w:val="15"/>
          <w:shd w:val="clear" w:fill="FFFFFF"/>
        </w:rPr>
        <w:br w:type="textWrapping"/>
      </w:r>
      <w:r>
        <w:rPr>
          <w:i w:val="0"/>
          <w:caps w:val="0"/>
          <w:color w:val="000000"/>
          <w:spacing w:val="0"/>
          <w:sz w:val="15"/>
          <w:szCs w:val="15"/>
          <w:shd w:val="clear" w:fill="FFFFFF"/>
        </w:rPr>
        <w:t>13) 尽量使用短语和短句，避免复杂句型句式</w:t>
      </w:r>
      <w:r>
        <w:rPr>
          <w:i w:val="0"/>
          <w:caps w:val="0"/>
          <w:color w:val="000000"/>
          <w:spacing w:val="0"/>
          <w:sz w:val="15"/>
          <w:szCs w:val="15"/>
          <w:shd w:val="clear" w:fill="FFFFFF"/>
        </w:rPr>
        <w:br w:type="textWrapping"/>
      </w:r>
      <w:r>
        <w:rPr>
          <w:i w:val="0"/>
          <w:caps w:val="0"/>
          <w:color w:val="000000"/>
          <w:spacing w:val="0"/>
          <w:sz w:val="15"/>
          <w:szCs w:val="15"/>
          <w:shd w:val="clear" w:fill="FFFFFF"/>
        </w:rPr>
        <w:t>软件缺陷管理数据库的目的是便于定位缺陷，因此，要求客观的描述操作步骤，不需要修饰性的词汇和复杂的句型，增强可读性。</w:t>
      </w:r>
      <w:r>
        <w:rPr>
          <w:i w:val="0"/>
          <w:caps w:val="0"/>
          <w:color w:val="000000"/>
          <w:spacing w:val="0"/>
          <w:sz w:val="15"/>
          <w:szCs w:val="15"/>
          <w:shd w:val="clear" w:fill="FFFFFF"/>
        </w:rPr>
        <w:br w:type="textWrapping"/>
      </w:r>
      <w:r>
        <w:rPr>
          <w:i w:val="0"/>
          <w:caps w:val="0"/>
          <w:color w:val="000000"/>
          <w:spacing w:val="0"/>
          <w:sz w:val="15"/>
          <w:szCs w:val="15"/>
          <w:shd w:val="clear" w:fill="FFFFFF"/>
        </w:rPr>
        <w:t>以上概括了报告测试缺陷的规范要求，随着软件的测试要求不同，测试者经过长期测试，积累了相应的测试经验，将会逐渐养成良好的专业习惯，不断补充新的规范书写要求。此外，经常阅读、学习其他测试工程师的测试缺陷报告，结合自己以前的测试缺陷报告进行对比和思考，可以不断提高技巧。</w:t>
      </w:r>
      <w:r>
        <w:rPr>
          <w:i w:val="0"/>
          <w:caps w:val="0"/>
          <w:color w:val="000000"/>
          <w:spacing w:val="0"/>
          <w:sz w:val="15"/>
          <w:szCs w:val="15"/>
          <w:shd w:val="clear" w:fill="FFFFFF"/>
        </w:rPr>
        <w:br w:type="textWrapping"/>
      </w:r>
      <w:r>
        <w:rPr>
          <w:i w:val="0"/>
          <w:caps w:val="0"/>
          <w:color w:val="000000"/>
          <w:spacing w:val="0"/>
          <w:sz w:val="15"/>
          <w:szCs w:val="15"/>
          <w:shd w:val="clear" w:fill="FFFFFF"/>
        </w:rPr>
        <w:t>14) 缺陷描述内容</w:t>
      </w:r>
      <w:r>
        <w:rPr>
          <w:i w:val="0"/>
          <w:caps w:val="0"/>
          <w:color w:val="000000"/>
          <w:spacing w:val="0"/>
          <w:sz w:val="15"/>
          <w:szCs w:val="15"/>
          <w:shd w:val="clear" w:fill="FFFFFF"/>
        </w:rPr>
        <w:br w:type="textWrapping"/>
      </w:r>
      <w:r>
        <w:rPr>
          <w:i w:val="0"/>
          <w:caps w:val="0"/>
          <w:color w:val="000000"/>
          <w:spacing w:val="0"/>
          <w:sz w:val="15"/>
          <w:szCs w:val="15"/>
          <w:shd w:val="clear" w:fill="FFFFFF"/>
        </w:rPr>
        <w:t>缺陷描述的内容可以包含缺陷操作步骤，实际结果和期望结果。操作步骤可以方便开发人员再现缺陷进行修正，有些开发的再现缺陷能力很差，虽然他明白你所指的缺陷，但就是无法再现特别是对系统不熟悉的新加入开发人员，介绍步骤可以方便他们再现。实际结果可以让开发明白错误是什么，期望结果可以让开发了解正确的结果应该是如何。</w:t>
      </w:r>
    </w:p>
    <w:p>
      <w:pPr>
        <w:pStyle w:val="8"/>
        <w:shd w:val="clear" w:color="auto" w:fill="FFFFFF"/>
        <w:rPr>
          <w:rFonts w:ascii="黑体" w:hAnsi="黑体" w:eastAsia="黑体"/>
          <w:color w:val="000000"/>
          <w:sz w:val="28"/>
          <w:szCs w:val="28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</w:p>
    <w:p>
      <w:pPr>
        <w:pStyle w:val="21"/>
        <w:ind w:firstLine="0" w:firstLineChars="0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</w:p>
    <w:p>
      <w:pPr>
        <w:pStyle w:val="21"/>
        <w:ind w:firstLine="0" w:firstLineChars="0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</w:p>
    <w:p>
      <w:pPr>
        <w:pStyle w:val="21"/>
        <w:ind w:firstLine="0" w:firstLineChars="0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</w:p>
    <w:p>
      <w:pPr>
        <w:pStyle w:val="21"/>
        <w:ind w:firstLine="0" w:firstLineChars="0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</w:p>
    <w:p>
      <w:pPr>
        <w:pStyle w:val="21"/>
        <w:ind w:firstLine="0" w:firstLineChars="0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</w:p>
    <w:p>
      <w:pPr>
        <w:pStyle w:val="21"/>
        <w:ind w:firstLine="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4.loadrunner和jmeter的区别(6分)</w:t>
      </w:r>
    </w:p>
    <w:p>
      <w:pPr>
        <w:widowControl/>
        <w:spacing w:line="21" w:lineRule="atLeas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jmeter：</w:t>
      </w:r>
    </w:p>
    <w:p>
      <w:pPr>
        <w:widowControl/>
        <w:spacing w:line="21" w:lineRule="atLeas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1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.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安装简单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。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2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.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Jmeter没有IP欺骗功能，IP欺骗是指在一台PC上多个IP地址来分配给并发用户．这个功能对于模拟较真实的客户环境来说，是较有用。3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.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可以代理录制脚本，但并不好用，需要结合badboy录制脚本。4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.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Jmeter的报表较少，对于要分析测试性能不足以作为依据.如要知道数据库服务器或应用程序服务的CPU，memory等参数，得在相关服务器上另外写脚本记录服务器的性能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。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5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.j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meter做性能测试，主要是通过增加线程组的数目，或者是设置循环次数来增加并发用户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。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6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.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主要做黑盒测试，7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.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Jmeter是开源的，但是使用的人较少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。</w:t>
      </w:r>
    </w:p>
    <w:p>
      <w:pPr>
        <w:widowControl/>
        <w:spacing w:line="21" w:lineRule="atLeas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loadrunner：</w:t>
      </w:r>
    </w:p>
    <w:p>
      <w:pPr>
        <w:widowControl/>
        <w:spacing w:line="21" w:lineRule="atLeas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1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.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有ip欺骗功能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。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2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.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可以自身进行脚本录制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。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3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.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LoadRunner可以通过在场景中选择要设置什么样的场景，然后选择虚拟</w:t>
      </w:r>
    </w:p>
    <w:p>
      <w:pPr>
        <w:widowControl/>
        <w:spacing w:line="21" w:lineRule="atLeas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用户数。4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.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主要做性能测试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。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5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.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LoadRunner是商业软件，如果是正版，有技术支持，同时，网络上的资料相当多。</w:t>
      </w:r>
    </w:p>
    <w:p>
      <w:pPr>
        <w:pStyle w:val="21"/>
        <w:ind w:firstLine="0" w:firstLineChars="0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</w:p>
    <w:p>
      <w:pPr>
        <w:pStyle w:val="21"/>
        <w:ind w:firstLine="0" w:firstLineChars="0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</w:p>
    <w:p>
      <w:pPr>
        <w:pStyle w:val="21"/>
        <w:ind w:firstLine="0" w:firstLineChars="0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</w:p>
    <w:p>
      <w:pPr>
        <w:pStyle w:val="21"/>
        <w:ind w:firstLine="0" w:firstLineChars="0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</w:p>
    <w:p>
      <w:pPr>
        <w:pStyle w:val="21"/>
        <w:ind w:firstLine="0" w:firstLineChars="0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</w:p>
    <w:p>
      <w:pPr>
        <w:pStyle w:val="21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5.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请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对冰箱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设计一系列测试用例(用例结构要清晰) (6分)</w:t>
      </w:r>
    </w:p>
    <w:p>
      <w:pPr>
        <w:pStyle w:val="21"/>
        <w:ind w:firstLine="0" w:firstLineChars="0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从功能来说，冰箱是否可以正常存储，是否可以冷藏和冷冻。</w:t>
      </w:r>
    </w:p>
    <w:p>
      <w:pPr>
        <w:pStyle w:val="21"/>
        <w:ind w:firstLine="0" w:firstLineChars="0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从安全来说，冰箱制作材料是否有毒或有细菌。</w:t>
      </w:r>
    </w:p>
    <w:p>
      <w:pPr>
        <w:pStyle w:val="21"/>
        <w:ind w:firstLine="0" w:firstLineChars="0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从可靠性来说，冰箱放置是否稳定，是否容易摇晃。</w:t>
      </w:r>
    </w:p>
    <w:p>
      <w:pPr>
        <w:pStyle w:val="21"/>
        <w:ind w:firstLine="0" w:firstLineChars="0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从可移植性来说，冰箱在不同的环境或稳定下是否正常使用。</w:t>
      </w:r>
    </w:p>
    <w:p>
      <w:pPr>
        <w:pStyle w:val="21"/>
        <w:ind w:firstLine="0" w:firstLineChars="0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从压力来说，冰箱最多可存放多少物品。</w:t>
      </w:r>
    </w:p>
    <w:p>
      <w:pPr>
        <w:pStyle w:val="21"/>
        <w:ind w:firstLine="0" w:firstLineChars="0"/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</w:pP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从兼容性来说，不同国家的电压是否考虑到。</w:t>
      </w:r>
    </w:p>
    <w:p>
      <w:pPr>
        <w:pStyle w:val="21"/>
        <w:numPr>
          <w:ilvl w:val="0"/>
          <w:numId w:val="0"/>
        </w:numP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</w:pPr>
    </w:p>
    <w:p>
      <w:pPr>
        <w:pStyle w:val="21"/>
        <w:numPr>
          <w:ilvl w:val="0"/>
          <w:numId w:val="0"/>
        </w:numP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</w:pPr>
    </w:p>
    <w:p>
      <w:pPr>
        <w:pStyle w:val="21"/>
        <w:numPr>
          <w:ilvl w:val="0"/>
          <w:numId w:val="0"/>
        </w:numP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color w:val="FFFFFF" w:themeColor="background1"/>
        <w14:textFill>
          <w14:solidFill>
            <w14:schemeClr w14:val="bg1"/>
          </w14:solidFill>
        </w14:textFill>
      </w:rPr>
      <w:id w:val="28887721"/>
    </w:sdtPr>
    <w:sdtEndPr>
      <w:rPr>
        <w:color w:val="FFFFFF" w:themeColor="background1"/>
        <w14:textFill>
          <w14:solidFill>
            <w14:schemeClr w14:val="bg1"/>
          </w14:solidFill>
        </w14:textFill>
      </w:rPr>
    </w:sdtEndPr>
    <w:sdtContent>
      <w:p>
        <w:pPr>
          <w:pStyle w:val="6"/>
          <w:jc w:val="center"/>
        </w:pPr>
        <w:r>
          <w:rPr>
            <w:color w:val="FFFFFF" w:themeColor="background1"/>
            <w14:textFill>
              <w14:solidFill>
                <w14:schemeClr w14:val="bg1"/>
              </w14:solidFill>
            </w14:textFill>
          </w:rPr>
          <mc:AlternateContent>
            <mc:Choice Requires="wpg">
              <w:drawing>
                <wp:inline distT="0" distB="0" distL="114300" distR="114300">
                  <wp:extent cx="548640" cy="237490"/>
                  <wp:effectExtent l="0" t="0" r="0" b="0"/>
                  <wp:docPr id="15" name="Group 1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548640" cy="237490"/>
                            <a:chOff x="614" y="660"/>
                            <a:chExt cx="864" cy="374203"/>
                          </a:xfrm>
                        </wpg:grpSpPr>
                        <wps:wsp>
                          <wps:cNvPr id="11" name="自选图形 2"/>
                          <wps:cNvSpPr/>
                          <wps:spPr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C4BC96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" name="自选图形 3"/>
                          <wps:cNvSpPr/>
                          <wps:spPr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C4BC96"/>
                            </a:solidFill>
                            <a:ln w="9525" cap="flat" cmpd="sng">
                              <a:solidFill>
                                <a:srgbClr val="C4BC96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3" name="文本框 4"/>
                          <wps:cNvSpPr txBox="1"/>
                          <wps:spPr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color w:val="FFFFFF" w:themeColor="background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color w:val="FFFFFF" w:themeColor="background1"/>
                                    <w:lang w:val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5</w:t>
                                </w:r>
                                <w:r>
                                  <w:rPr>
                                    <w:b/>
                                    <w:color w:val="FFFFFF" w:themeColor="background1"/>
                                    <w:lang w:val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 1" o:spid="_x0000_s1026" o:spt="203" style="height:18.7pt;width:43.2pt;" coordorigin="614,660" coordsize="864,374203" o:gfxdata="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nJPMJ9UAAAADAQAADwAAAAAAAAABACAAAAAi&#10;AAAAZHJzL2Rvd25yZXYueG1sUEsBAhQAFAAAAAgAh07iQDSY93MqAwAARAkAAA4AAAAAAAAAAQAg&#10;AAAAJAEAAGRycy9lMm9Eb2MueG1sUEsFBgAAAAAGAAYAWQEAAMAGAAAAAA==&#10;">
                  <o:lock v:ext="edit" aspectratio="f"/>
                  <v:roundrect id="自选图形 2" o:spid="_x0000_s1026" o:spt="2" style="position:absolute;left:859;top:415;height:864;width:374;rotation:-5898240f;" fillcolor="#FFFFFF" filled="t" stroked="t" coordsize="21600,21600" arcsize="0.166666666666667" o:gfxdata="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zb0VbgAAADbAAAA&#10;DwAAAAAAAAABACAAAAAiAAAAZHJzL2Rvd25yZXYueG1sUEsBAhQAFAAAAAgAh07iQDMvBZ47AAAA&#10;OQAAABAAAAAAAAAAAQAgAAAABwEAAGRycy9zaGFwZXhtbC54bWxQSwUGAAAAAAYABgBbAQAAsQMA&#10;AAAA&#10;">
                    <v:fill on="t" focussize="0,0"/>
                    <v:stroke color="#C4BC96" joinstyle="round"/>
                    <v:imagedata o:title=""/>
                    <o:lock v:ext="edit" aspectratio="f"/>
                  </v:roundrect>
                  <v:roundrect id="自选图形 3" o:spid="_x0000_s1026" o:spt="2" style="position:absolute;left:898;top:451;height:792;width:296;rotation:-5898240f;" fillcolor="#C4BC96" filled="t" stroked="t" coordsize="21600,21600" arcsize="0.166666666666667" o:gfxdata="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tiZOhugAAANsA&#10;AAAPAAAAAAAAAAEAIAAAACIAAABkcnMvZG93bnJldi54bWxQSwECFAAUAAAACACHTuJAMy8FnjsA&#10;AAA5AAAAEAAAAAAAAAABACAAAAAJAQAAZHJzL3NoYXBleG1sLnhtbFBLBQYAAAAABgAGAFsBAACz&#10;AwAAAAA=&#10;">
                    <v:fill on="t" focussize="0,0"/>
                    <v:stroke color="#C4BC96" joinstyle="round"/>
                    <v:imagedata o:title=""/>
                    <o:lock v:ext="edit" aspectratio="f"/>
                  </v:roundrect>
                  <v:shape id="文本框 4" o:spid="_x0000_s1026" o:spt="202" type="#_x0000_t202" style="position:absolute;left:732;top:716;height:288;width:659;" filled="f" stroked="f" coordsize="21600,21600" o:gfxdata="UEsDBAoAAAAAAIdO4kAAAAAAAAAAAAAAAAAEAAAAZHJzL1BLAwQUAAAACACHTuJA+thvz7wAAADb&#10;AAAADwAAAGRycy9kb3ducmV2LnhtbEVP32vCMBB+F/Y/hBv4pokTRD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Yb8+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color w:val="FFFFFF" w:themeColor="background1"/>
                              <w:lang w:val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5</w:t>
                          </w:r>
                          <w:r>
                            <w:rPr>
                              <w:b/>
                              <w:color w:val="FFFFFF" w:themeColor="background1"/>
                              <w:lang w:val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mc:Fallback>
          </mc:AlternateContent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1129" w:hanging="420"/>
      </w:pPr>
      <w:rPr>
        <w:rFonts w:cs="Times New Roman"/>
      </w:rPr>
    </w:lvl>
    <w:lvl w:ilvl="1" w:tentative="0">
      <w:start w:val="1"/>
      <w:numFmt w:val="lowerLetter"/>
      <w:lvlText w:val="%2)"/>
      <w:lvlJc w:val="left"/>
      <w:pPr>
        <w:ind w:left="1548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968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2388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808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3228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3648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4068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4488" w:hanging="420"/>
      </w:pPr>
      <w:rPr>
        <w:rFonts w:cs="Times New Roman"/>
      </w:r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1218" w:hanging="510"/>
      </w:pPr>
      <w:rPr>
        <w:rFonts w:hint="default" w:cs="Times New Roman"/>
        <w:b/>
        <w:lang w:val="en-US"/>
      </w:rPr>
    </w:lvl>
    <w:lvl w:ilvl="1" w:tentative="0">
      <w:start w:val="1"/>
      <w:numFmt w:val="decimal"/>
      <w:lvlText w:val="%2."/>
      <w:lvlJc w:val="left"/>
      <w:pPr>
        <w:ind w:left="1838" w:hanging="420"/>
      </w:pPr>
    </w:lvl>
    <w:lvl w:ilvl="2" w:tentative="0">
      <w:start w:val="1"/>
      <w:numFmt w:val="lowerRoman"/>
      <w:lvlText w:val="%3."/>
      <w:lvlJc w:val="right"/>
      <w:pPr>
        <w:ind w:left="1968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2388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808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3228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3648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4068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4488" w:hanging="420"/>
      </w:pPr>
      <w:rPr>
        <w:rFonts w:cs="Times New Roman"/>
      </w:rPr>
    </w:lvl>
  </w:abstractNum>
  <w:abstractNum w:abstractNumId="2">
    <w:nsid w:val="01E43130"/>
    <w:multiLevelType w:val="multilevel"/>
    <w:tmpl w:val="01E43130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2965F5"/>
    <w:multiLevelType w:val="multilevel"/>
    <w:tmpl w:val="212965F5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309699E"/>
    <w:multiLevelType w:val="multilevel"/>
    <w:tmpl w:val="7309699E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CBF"/>
    <w:rsid w:val="0000597C"/>
    <w:rsid w:val="000125EA"/>
    <w:rsid w:val="00026666"/>
    <w:rsid w:val="00040322"/>
    <w:rsid w:val="00052325"/>
    <w:rsid w:val="00075488"/>
    <w:rsid w:val="00080E62"/>
    <w:rsid w:val="000B3616"/>
    <w:rsid w:val="000C68F9"/>
    <w:rsid w:val="000F31F2"/>
    <w:rsid w:val="000F57F1"/>
    <w:rsid w:val="001103FA"/>
    <w:rsid w:val="00110EA9"/>
    <w:rsid w:val="001211F3"/>
    <w:rsid w:val="00122208"/>
    <w:rsid w:val="00131BC0"/>
    <w:rsid w:val="001361AE"/>
    <w:rsid w:val="001372DC"/>
    <w:rsid w:val="00144F62"/>
    <w:rsid w:val="001560D2"/>
    <w:rsid w:val="0015650B"/>
    <w:rsid w:val="00166FE6"/>
    <w:rsid w:val="00173107"/>
    <w:rsid w:val="00185D35"/>
    <w:rsid w:val="00195135"/>
    <w:rsid w:val="00195E84"/>
    <w:rsid w:val="001B27CD"/>
    <w:rsid w:val="001F0725"/>
    <w:rsid w:val="00207584"/>
    <w:rsid w:val="00242500"/>
    <w:rsid w:val="00245D81"/>
    <w:rsid w:val="0024713F"/>
    <w:rsid w:val="002621DE"/>
    <w:rsid w:val="00266F2E"/>
    <w:rsid w:val="00292FE1"/>
    <w:rsid w:val="0029703E"/>
    <w:rsid w:val="002A061C"/>
    <w:rsid w:val="003005E5"/>
    <w:rsid w:val="0034194E"/>
    <w:rsid w:val="003429BC"/>
    <w:rsid w:val="00383D7D"/>
    <w:rsid w:val="003949EE"/>
    <w:rsid w:val="00395BF5"/>
    <w:rsid w:val="0039750E"/>
    <w:rsid w:val="003A26F4"/>
    <w:rsid w:val="003A6949"/>
    <w:rsid w:val="003C10DC"/>
    <w:rsid w:val="003C7E4D"/>
    <w:rsid w:val="003D1A3A"/>
    <w:rsid w:val="003D4F0A"/>
    <w:rsid w:val="003E7B5C"/>
    <w:rsid w:val="003F1A2A"/>
    <w:rsid w:val="003F22C1"/>
    <w:rsid w:val="003F3E26"/>
    <w:rsid w:val="003F46EF"/>
    <w:rsid w:val="00405D20"/>
    <w:rsid w:val="004139CE"/>
    <w:rsid w:val="00440A64"/>
    <w:rsid w:val="00441953"/>
    <w:rsid w:val="00444F75"/>
    <w:rsid w:val="00463F9C"/>
    <w:rsid w:val="00465F4A"/>
    <w:rsid w:val="00475A79"/>
    <w:rsid w:val="00481F05"/>
    <w:rsid w:val="004829D2"/>
    <w:rsid w:val="0049488D"/>
    <w:rsid w:val="004A6067"/>
    <w:rsid w:val="004C03ED"/>
    <w:rsid w:val="004C2CC9"/>
    <w:rsid w:val="004D0CB1"/>
    <w:rsid w:val="004D35E5"/>
    <w:rsid w:val="004E1DB5"/>
    <w:rsid w:val="004E50A2"/>
    <w:rsid w:val="004F65F1"/>
    <w:rsid w:val="005352D6"/>
    <w:rsid w:val="005576F8"/>
    <w:rsid w:val="00560C74"/>
    <w:rsid w:val="00580846"/>
    <w:rsid w:val="00593B98"/>
    <w:rsid w:val="005A2414"/>
    <w:rsid w:val="005B1703"/>
    <w:rsid w:val="005C0500"/>
    <w:rsid w:val="005D3089"/>
    <w:rsid w:val="005F4359"/>
    <w:rsid w:val="00601B7F"/>
    <w:rsid w:val="00604208"/>
    <w:rsid w:val="006337D8"/>
    <w:rsid w:val="00640648"/>
    <w:rsid w:val="00660817"/>
    <w:rsid w:val="00684EB9"/>
    <w:rsid w:val="00692786"/>
    <w:rsid w:val="006A11B4"/>
    <w:rsid w:val="006D5543"/>
    <w:rsid w:val="006D5A15"/>
    <w:rsid w:val="006D7D9F"/>
    <w:rsid w:val="006E0A8F"/>
    <w:rsid w:val="006E70C2"/>
    <w:rsid w:val="00713CC8"/>
    <w:rsid w:val="0072155B"/>
    <w:rsid w:val="007621A6"/>
    <w:rsid w:val="00771FD9"/>
    <w:rsid w:val="00790F80"/>
    <w:rsid w:val="007B1913"/>
    <w:rsid w:val="007C1762"/>
    <w:rsid w:val="007C50CE"/>
    <w:rsid w:val="007C5CBE"/>
    <w:rsid w:val="007E16E4"/>
    <w:rsid w:val="007E74B5"/>
    <w:rsid w:val="007F5ADB"/>
    <w:rsid w:val="00807B38"/>
    <w:rsid w:val="008168EC"/>
    <w:rsid w:val="0082070E"/>
    <w:rsid w:val="00824D94"/>
    <w:rsid w:val="008A31F0"/>
    <w:rsid w:val="008C202B"/>
    <w:rsid w:val="008D1CFD"/>
    <w:rsid w:val="008D579D"/>
    <w:rsid w:val="008D5D31"/>
    <w:rsid w:val="008D6154"/>
    <w:rsid w:val="008D64CE"/>
    <w:rsid w:val="008D7F6A"/>
    <w:rsid w:val="008E608E"/>
    <w:rsid w:val="00907C6F"/>
    <w:rsid w:val="00915EE9"/>
    <w:rsid w:val="0092517D"/>
    <w:rsid w:val="009456F2"/>
    <w:rsid w:val="00947FEC"/>
    <w:rsid w:val="009575AE"/>
    <w:rsid w:val="009848D7"/>
    <w:rsid w:val="00991749"/>
    <w:rsid w:val="00992D25"/>
    <w:rsid w:val="009A20FB"/>
    <w:rsid w:val="009A579C"/>
    <w:rsid w:val="009F4474"/>
    <w:rsid w:val="00A13CDA"/>
    <w:rsid w:val="00A142DC"/>
    <w:rsid w:val="00A20B6F"/>
    <w:rsid w:val="00A42E73"/>
    <w:rsid w:val="00A46A92"/>
    <w:rsid w:val="00A51418"/>
    <w:rsid w:val="00A52D50"/>
    <w:rsid w:val="00A55313"/>
    <w:rsid w:val="00A653FE"/>
    <w:rsid w:val="00AA2FF4"/>
    <w:rsid w:val="00AB2063"/>
    <w:rsid w:val="00AC659F"/>
    <w:rsid w:val="00AD3F15"/>
    <w:rsid w:val="00AD6789"/>
    <w:rsid w:val="00AE1DA2"/>
    <w:rsid w:val="00AE338C"/>
    <w:rsid w:val="00AE499B"/>
    <w:rsid w:val="00AE52A8"/>
    <w:rsid w:val="00AE637A"/>
    <w:rsid w:val="00B00B26"/>
    <w:rsid w:val="00B05B43"/>
    <w:rsid w:val="00B05FC0"/>
    <w:rsid w:val="00B17046"/>
    <w:rsid w:val="00B27F1F"/>
    <w:rsid w:val="00B328EA"/>
    <w:rsid w:val="00B415F9"/>
    <w:rsid w:val="00B4454A"/>
    <w:rsid w:val="00B6215A"/>
    <w:rsid w:val="00B6705D"/>
    <w:rsid w:val="00B6796B"/>
    <w:rsid w:val="00B75978"/>
    <w:rsid w:val="00BC2074"/>
    <w:rsid w:val="00BC6CEB"/>
    <w:rsid w:val="00BD3EAF"/>
    <w:rsid w:val="00BE59B2"/>
    <w:rsid w:val="00BE7801"/>
    <w:rsid w:val="00BF17A4"/>
    <w:rsid w:val="00C24360"/>
    <w:rsid w:val="00C429F0"/>
    <w:rsid w:val="00C62E76"/>
    <w:rsid w:val="00C631ED"/>
    <w:rsid w:val="00C73BC7"/>
    <w:rsid w:val="00CB6E3B"/>
    <w:rsid w:val="00D52FA0"/>
    <w:rsid w:val="00D813E3"/>
    <w:rsid w:val="00D8216A"/>
    <w:rsid w:val="00D900DE"/>
    <w:rsid w:val="00DA1CA3"/>
    <w:rsid w:val="00DE3F0D"/>
    <w:rsid w:val="00E023DE"/>
    <w:rsid w:val="00E05D55"/>
    <w:rsid w:val="00E165EB"/>
    <w:rsid w:val="00E35CD5"/>
    <w:rsid w:val="00E429C5"/>
    <w:rsid w:val="00E80032"/>
    <w:rsid w:val="00E852C0"/>
    <w:rsid w:val="00E85AE1"/>
    <w:rsid w:val="00E94341"/>
    <w:rsid w:val="00EC47D3"/>
    <w:rsid w:val="00ED68D4"/>
    <w:rsid w:val="00EE7AF9"/>
    <w:rsid w:val="00EF7116"/>
    <w:rsid w:val="00F05F5D"/>
    <w:rsid w:val="00F2008D"/>
    <w:rsid w:val="00F93BCC"/>
    <w:rsid w:val="00F94794"/>
    <w:rsid w:val="00FA3C43"/>
    <w:rsid w:val="00FB0AA2"/>
    <w:rsid w:val="00FC23FB"/>
    <w:rsid w:val="00FC62A5"/>
    <w:rsid w:val="00FF110E"/>
    <w:rsid w:val="01113DF1"/>
    <w:rsid w:val="0138395B"/>
    <w:rsid w:val="014C1A30"/>
    <w:rsid w:val="01575BB6"/>
    <w:rsid w:val="015B2D7E"/>
    <w:rsid w:val="018051A6"/>
    <w:rsid w:val="0195774A"/>
    <w:rsid w:val="01AC1F38"/>
    <w:rsid w:val="01D15DA7"/>
    <w:rsid w:val="01D47A91"/>
    <w:rsid w:val="01E61ED3"/>
    <w:rsid w:val="02187F2E"/>
    <w:rsid w:val="022D3275"/>
    <w:rsid w:val="022E529F"/>
    <w:rsid w:val="026300B7"/>
    <w:rsid w:val="027E4F50"/>
    <w:rsid w:val="02CF7F79"/>
    <w:rsid w:val="02D5340E"/>
    <w:rsid w:val="02E87C85"/>
    <w:rsid w:val="030B430A"/>
    <w:rsid w:val="031C28F6"/>
    <w:rsid w:val="03547371"/>
    <w:rsid w:val="036E0A4F"/>
    <w:rsid w:val="03770408"/>
    <w:rsid w:val="03D50CE0"/>
    <w:rsid w:val="04177FE3"/>
    <w:rsid w:val="043F405A"/>
    <w:rsid w:val="04887F3A"/>
    <w:rsid w:val="04BE6A2A"/>
    <w:rsid w:val="04C36B7E"/>
    <w:rsid w:val="04E36AFF"/>
    <w:rsid w:val="04E55750"/>
    <w:rsid w:val="04EA50F3"/>
    <w:rsid w:val="04FD038D"/>
    <w:rsid w:val="052451DD"/>
    <w:rsid w:val="054D015A"/>
    <w:rsid w:val="055C4278"/>
    <w:rsid w:val="056577CD"/>
    <w:rsid w:val="05795A6F"/>
    <w:rsid w:val="065454DB"/>
    <w:rsid w:val="067D26FE"/>
    <w:rsid w:val="069F1089"/>
    <w:rsid w:val="06ED3D28"/>
    <w:rsid w:val="06FE686F"/>
    <w:rsid w:val="073A1035"/>
    <w:rsid w:val="073B5081"/>
    <w:rsid w:val="07520EAC"/>
    <w:rsid w:val="079E0873"/>
    <w:rsid w:val="082A56A7"/>
    <w:rsid w:val="087D1989"/>
    <w:rsid w:val="08961369"/>
    <w:rsid w:val="08AB7A1C"/>
    <w:rsid w:val="08CA5BB9"/>
    <w:rsid w:val="08D3737B"/>
    <w:rsid w:val="08E97956"/>
    <w:rsid w:val="09013823"/>
    <w:rsid w:val="0911329D"/>
    <w:rsid w:val="092B6B31"/>
    <w:rsid w:val="092D361C"/>
    <w:rsid w:val="0981456F"/>
    <w:rsid w:val="099B3DDA"/>
    <w:rsid w:val="09A2413F"/>
    <w:rsid w:val="09EA18BA"/>
    <w:rsid w:val="09FE494B"/>
    <w:rsid w:val="0A1E1AB5"/>
    <w:rsid w:val="0A8A4604"/>
    <w:rsid w:val="0A8D245B"/>
    <w:rsid w:val="0AC209D5"/>
    <w:rsid w:val="0B024526"/>
    <w:rsid w:val="0B3743B9"/>
    <w:rsid w:val="0B4E1A0C"/>
    <w:rsid w:val="0B81138F"/>
    <w:rsid w:val="0BE62B04"/>
    <w:rsid w:val="0C1337FA"/>
    <w:rsid w:val="0C473771"/>
    <w:rsid w:val="0CCC6707"/>
    <w:rsid w:val="0CCF4FCF"/>
    <w:rsid w:val="0D25482B"/>
    <w:rsid w:val="0D39012C"/>
    <w:rsid w:val="0D48230C"/>
    <w:rsid w:val="0D5A6FC9"/>
    <w:rsid w:val="0DA30EAC"/>
    <w:rsid w:val="0E2C66F7"/>
    <w:rsid w:val="0E2D74C6"/>
    <w:rsid w:val="0E3076BF"/>
    <w:rsid w:val="0E365B1D"/>
    <w:rsid w:val="0E3A71D8"/>
    <w:rsid w:val="0E4E4053"/>
    <w:rsid w:val="0E58134D"/>
    <w:rsid w:val="0EC22A38"/>
    <w:rsid w:val="0EC53BD7"/>
    <w:rsid w:val="0EDA07DD"/>
    <w:rsid w:val="0F5B0808"/>
    <w:rsid w:val="0F65444E"/>
    <w:rsid w:val="0F932B33"/>
    <w:rsid w:val="0FA315B8"/>
    <w:rsid w:val="0FD83A3C"/>
    <w:rsid w:val="10041E79"/>
    <w:rsid w:val="10636C82"/>
    <w:rsid w:val="10BB66D2"/>
    <w:rsid w:val="110744B8"/>
    <w:rsid w:val="11131EC0"/>
    <w:rsid w:val="11525E74"/>
    <w:rsid w:val="118F5A74"/>
    <w:rsid w:val="119E083E"/>
    <w:rsid w:val="11B05499"/>
    <w:rsid w:val="11B82901"/>
    <w:rsid w:val="11CF6823"/>
    <w:rsid w:val="11D15461"/>
    <w:rsid w:val="11E25A29"/>
    <w:rsid w:val="12082558"/>
    <w:rsid w:val="12152A4B"/>
    <w:rsid w:val="1228481C"/>
    <w:rsid w:val="123438EC"/>
    <w:rsid w:val="123B6566"/>
    <w:rsid w:val="124D570B"/>
    <w:rsid w:val="126F7A36"/>
    <w:rsid w:val="12763E6F"/>
    <w:rsid w:val="128814DC"/>
    <w:rsid w:val="12895989"/>
    <w:rsid w:val="12C43B3D"/>
    <w:rsid w:val="12EB25B6"/>
    <w:rsid w:val="13183D8E"/>
    <w:rsid w:val="132C279C"/>
    <w:rsid w:val="138C4143"/>
    <w:rsid w:val="13B66780"/>
    <w:rsid w:val="13ED2566"/>
    <w:rsid w:val="14044B89"/>
    <w:rsid w:val="140F6C52"/>
    <w:rsid w:val="14105B26"/>
    <w:rsid w:val="14623885"/>
    <w:rsid w:val="14684A91"/>
    <w:rsid w:val="14831861"/>
    <w:rsid w:val="14D07997"/>
    <w:rsid w:val="1515013E"/>
    <w:rsid w:val="152354C0"/>
    <w:rsid w:val="153D417D"/>
    <w:rsid w:val="157C1000"/>
    <w:rsid w:val="158A1E91"/>
    <w:rsid w:val="15B779CC"/>
    <w:rsid w:val="162D6EA2"/>
    <w:rsid w:val="16402334"/>
    <w:rsid w:val="16F60509"/>
    <w:rsid w:val="172B1371"/>
    <w:rsid w:val="174A2116"/>
    <w:rsid w:val="17A00A19"/>
    <w:rsid w:val="17C33DF3"/>
    <w:rsid w:val="17CA159B"/>
    <w:rsid w:val="180B1A65"/>
    <w:rsid w:val="182B0B11"/>
    <w:rsid w:val="185F597B"/>
    <w:rsid w:val="18FA436D"/>
    <w:rsid w:val="19080697"/>
    <w:rsid w:val="19116312"/>
    <w:rsid w:val="191B5DCF"/>
    <w:rsid w:val="191D0E7E"/>
    <w:rsid w:val="1935781A"/>
    <w:rsid w:val="193C04ED"/>
    <w:rsid w:val="19A05260"/>
    <w:rsid w:val="19BB0743"/>
    <w:rsid w:val="19D4422D"/>
    <w:rsid w:val="1A393C70"/>
    <w:rsid w:val="1A4A20F9"/>
    <w:rsid w:val="1A821A2E"/>
    <w:rsid w:val="1AA514A4"/>
    <w:rsid w:val="1AAF66AF"/>
    <w:rsid w:val="1AC256BA"/>
    <w:rsid w:val="1AF12744"/>
    <w:rsid w:val="1B33606D"/>
    <w:rsid w:val="1B7800C7"/>
    <w:rsid w:val="1B877559"/>
    <w:rsid w:val="1BC71FF6"/>
    <w:rsid w:val="1BFD5E42"/>
    <w:rsid w:val="1C056FDB"/>
    <w:rsid w:val="1C351ED1"/>
    <w:rsid w:val="1C7276C5"/>
    <w:rsid w:val="1CA6323D"/>
    <w:rsid w:val="1CB94902"/>
    <w:rsid w:val="1D080B86"/>
    <w:rsid w:val="1D241848"/>
    <w:rsid w:val="1D363739"/>
    <w:rsid w:val="1D513C46"/>
    <w:rsid w:val="1D6B6BAD"/>
    <w:rsid w:val="1D740A49"/>
    <w:rsid w:val="1D873924"/>
    <w:rsid w:val="1D94193B"/>
    <w:rsid w:val="1DA9485B"/>
    <w:rsid w:val="1DAF6417"/>
    <w:rsid w:val="1DD24140"/>
    <w:rsid w:val="1DEB3127"/>
    <w:rsid w:val="1E17088B"/>
    <w:rsid w:val="1E31354C"/>
    <w:rsid w:val="1E3563EC"/>
    <w:rsid w:val="1E3A0C0B"/>
    <w:rsid w:val="1E4023ED"/>
    <w:rsid w:val="1E452166"/>
    <w:rsid w:val="1E577CA1"/>
    <w:rsid w:val="1E5B2042"/>
    <w:rsid w:val="1E5C19CD"/>
    <w:rsid w:val="1E792CA5"/>
    <w:rsid w:val="1E824B6B"/>
    <w:rsid w:val="1E8F1E96"/>
    <w:rsid w:val="1EB07F98"/>
    <w:rsid w:val="1EB610C6"/>
    <w:rsid w:val="1F67237D"/>
    <w:rsid w:val="1FA549D1"/>
    <w:rsid w:val="20305462"/>
    <w:rsid w:val="20390601"/>
    <w:rsid w:val="205E1574"/>
    <w:rsid w:val="20773896"/>
    <w:rsid w:val="209242AC"/>
    <w:rsid w:val="20CA7CC5"/>
    <w:rsid w:val="20D5185D"/>
    <w:rsid w:val="20DD03EA"/>
    <w:rsid w:val="20FD5798"/>
    <w:rsid w:val="20FE7A84"/>
    <w:rsid w:val="219D4144"/>
    <w:rsid w:val="21B05310"/>
    <w:rsid w:val="21D22D6C"/>
    <w:rsid w:val="224731B6"/>
    <w:rsid w:val="225B0320"/>
    <w:rsid w:val="22B34EB7"/>
    <w:rsid w:val="22BF6635"/>
    <w:rsid w:val="22F31674"/>
    <w:rsid w:val="23021AD2"/>
    <w:rsid w:val="23285B1C"/>
    <w:rsid w:val="23420C3D"/>
    <w:rsid w:val="238F0CD0"/>
    <w:rsid w:val="24060770"/>
    <w:rsid w:val="24167BF0"/>
    <w:rsid w:val="24501C41"/>
    <w:rsid w:val="247A2786"/>
    <w:rsid w:val="248937A6"/>
    <w:rsid w:val="24AA362B"/>
    <w:rsid w:val="24C052F2"/>
    <w:rsid w:val="24CB6056"/>
    <w:rsid w:val="25712772"/>
    <w:rsid w:val="25D05516"/>
    <w:rsid w:val="25DF37BC"/>
    <w:rsid w:val="25E8431B"/>
    <w:rsid w:val="25ED1FE8"/>
    <w:rsid w:val="261E1724"/>
    <w:rsid w:val="26487F53"/>
    <w:rsid w:val="266B7F1A"/>
    <w:rsid w:val="267D7F52"/>
    <w:rsid w:val="269B4122"/>
    <w:rsid w:val="26A91D4C"/>
    <w:rsid w:val="26E118B0"/>
    <w:rsid w:val="26FF69AB"/>
    <w:rsid w:val="277B0091"/>
    <w:rsid w:val="27883949"/>
    <w:rsid w:val="27D21CC9"/>
    <w:rsid w:val="27E90A46"/>
    <w:rsid w:val="28340836"/>
    <w:rsid w:val="28513F01"/>
    <w:rsid w:val="28665566"/>
    <w:rsid w:val="28764948"/>
    <w:rsid w:val="28860B6F"/>
    <w:rsid w:val="288E69EA"/>
    <w:rsid w:val="28A40F7C"/>
    <w:rsid w:val="28B5549F"/>
    <w:rsid w:val="28FA1CDF"/>
    <w:rsid w:val="290F447D"/>
    <w:rsid w:val="294C1553"/>
    <w:rsid w:val="298941A5"/>
    <w:rsid w:val="29E20278"/>
    <w:rsid w:val="2A13315D"/>
    <w:rsid w:val="2A620B00"/>
    <w:rsid w:val="2A931950"/>
    <w:rsid w:val="2A9B341D"/>
    <w:rsid w:val="2AB075D8"/>
    <w:rsid w:val="2AE21404"/>
    <w:rsid w:val="2B1E006B"/>
    <w:rsid w:val="2B680472"/>
    <w:rsid w:val="2B7B2C2F"/>
    <w:rsid w:val="2BB03390"/>
    <w:rsid w:val="2BBE7E45"/>
    <w:rsid w:val="2BDC5345"/>
    <w:rsid w:val="2BEE1331"/>
    <w:rsid w:val="2C250C2C"/>
    <w:rsid w:val="2CA23AC2"/>
    <w:rsid w:val="2CCD59B5"/>
    <w:rsid w:val="2CD81A19"/>
    <w:rsid w:val="2CF42AC0"/>
    <w:rsid w:val="2CFE638A"/>
    <w:rsid w:val="2D011E81"/>
    <w:rsid w:val="2D0A0D1A"/>
    <w:rsid w:val="2D5B1DE8"/>
    <w:rsid w:val="2DDE0B87"/>
    <w:rsid w:val="2E2777EB"/>
    <w:rsid w:val="2E3417F9"/>
    <w:rsid w:val="2E442832"/>
    <w:rsid w:val="2E481CA6"/>
    <w:rsid w:val="2E7C357A"/>
    <w:rsid w:val="2EE20447"/>
    <w:rsid w:val="2EF86E5B"/>
    <w:rsid w:val="2F110A66"/>
    <w:rsid w:val="2F232C2D"/>
    <w:rsid w:val="2F851D91"/>
    <w:rsid w:val="2F87226E"/>
    <w:rsid w:val="2FDC76A2"/>
    <w:rsid w:val="2FF12649"/>
    <w:rsid w:val="30051BC4"/>
    <w:rsid w:val="300C33DC"/>
    <w:rsid w:val="301676CA"/>
    <w:rsid w:val="301734EE"/>
    <w:rsid w:val="30267FE2"/>
    <w:rsid w:val="305A06AF"/>
    <w:rsid w:val="306D43F2"/>
    <w:rsid w:val="30C34E3C"/>
    <w:rsid w:val="30E2541C"/>
    <w:rsid w:val="30EF6887"/>
    <w:rsid w:val="31167A23"/>
    <w:rsid w:val="313D4E1A"/>
    <w:rsid w:val="31BC5000"/>
    <w:rsid w:val="321C07D5"/>
    <w:rsid w:val="325F16CC"/>
    <w:rsid w:val="32627372"/>
    <w:rsid w:val="32BE1CF4"/>
    <w:rsid w:val="32C23C1A"/>
    <w:rsid w:val="32E65F14"/>
    <w:rsid w:val="32FC273E"/>
    <w:rsid w:val="332D45B1"/>
    <w:rsid w:val="333B05DD"/>
    <w:rsid w:val="333C172F"/>
    <w:rsid w:val="333E4C1A"/>
    <w:rsid w:val="33997378"/>
    <w:rsid w:val="33BE0144"/>
    <w:rsid w:val="33C922F5"/>
    <w:rsid w:val="33E60A73"/>
    <w:rsid w:val="33F469AE"/>
    <w:rsid w:val="341F1A87"/>
    <w:rsid w:val="342A7C79"/>
    <w:rsid w:val="342C2681"/>
    <w:rsid w:val="344E6F46"/>
    <w:rsid w:val="345329FE"/>
    <w:rsid w:val="34664B24"/>
    <w:rsid w:val="34CF551D"/>
    <w:rsid w:val="34DA136B"/>
    <w:rsid w:val="34DF25F7"/>
    <w:rsid w:val="34E87DFA"/>
    <w:rsid w:val="3574275E"/>
    <w:rsid w:val="35A36F72"/>
    <w:rsid w:val="35AD16E8"/>
    <w:rsid w:val="35C35F92"/>
    <w:rsid w:val="35C95076"/>
    <w:rsid w:val="35D102E7"/>
    <w:rsid w:val="35F6267B"/>
    <w:rsid w:val="365269E2"/>
    <w:rsid w:val="36E13CA0"/>
    <w:rsid w:val="37037454"/>
    <w:rsid w:val="3717366D"/>
    <w:rsid w:val="372845CB"/>
    <w:rsid w:val="37356FAF"/>
    <w:rsid w:val="37901867"/>
    <w:rsid w:val="37A81828"/>
    <w:rsid w:val="37B934BA"/>
    <w:rsid w:val="37C22D31"/>
    <w:rsid w:val="37E131AB"/>
    <w:rsid w:val="38043B45"/>
    <w:rsid w:val="3868029F"/>
    <w:rsid w:val="387F6C6B"/>
    <w:rsid w:val="388E1008"/>
    <w:rsid w:val="38C27E50"/>
    <w:rsid w:val="38E62BF7"/>
    <w:rsid w:val="39006966"/>
    <w:rsid w:val="39B442D0"/>
    <w:rsid w:val="39C27089"/>
    <w:rsid w:val="39F307D7"/>
    <w:rsid w:val="3A520A45"/>
    <w:rsid w:val="3A585BA6"/>
    <w:rsid w:val="3AA62F81"/>
    <w:rsid w:val="3AB55FB9"/>
    <w:rsid w:val="3ABC28ED"/>
    <w:rsid w:val="3AC713A8"/>
    <w:rsid w:val="3AC71474"/>
    <w:rsid w:val="3ACB5606"/>
    <w:rsid w:val="3AD921D1"/>
    <w:rsid w:val="3AE700A8"/>
    <w:rsid w:val="3B4409D6"/>
    <w:rsid w:val="3B473F38"/>
    <w:rsid w:val="3B4A3424"/>
    <w:rsid w:val="3B840675"/>
    <w:rsid w:val="3BF13AF2"/>
    <w:rsid w:val="3C1B7EA2"/>
    <w:rsid w:val="3C1E3A6E"/>
    <w:rsid w:val="3C43388E"/>
    <w:rsid w:val="3C823794"/>
    <w:rsid w:val="3CC6650A"/>
    <w:rsid w:val="3D1B4B72"/>
    <w:rsid w:val="3D237BB0"/>
    <w:rsid w:val="3D407817"/>
    <w:rsid w:val="3DDE12B0"/>
    <w:rsid w:val="3E4623CA"/>
    <w:rsid w:val="3EB66EF7"/>
    <w:rsid w:val="3F0502BD"/>
    <w:rsid w:val="3F2B3066"/>
    <w:rsid w:val="3F5F4F23"/>
    <w:rsid w:val="3F6B746E"/>
    <w:rsid w:val="3FA80092"/>
    <w:rsid w:val="3FAB0FC1"/>
    <w:rsid w:val="3FB034D9"/>
    <w:rsid w:val="3FD3216A"/>
    <w:rsid w:val="3FEF2B98"/>
    <w:rsid w:val="400276D7"/>
    <w:rsid w:val="40186661"/>
    <w:rsid w:val="4024017A"/>
    <w:rsid w:val="40405154"/>
    <w:rsid w:val="4043257A"/>
    <w:rsid w:val="40DB3658"/>
    <w:rsid w:val="40DC3C36"/>
    <w:rsid w:val="4106741D"/>
    <w:rsid w:val="4113764A"/>
    <w:rsid w:val="41385D9B"/>
    <w:rsid w:val="41645B07"/>
    <w:rsid w:val="4170674D"/>
    <w:rsid w:val="419913FF"/>
    <w:rsid w:val="41A316EF"/>
    <w:rsid w:val="41A411B9"/>
    <w:rsid w:val="41B367E6"/>
    <w:rsid w:val="41C33FE3"/>
    <w:rsid w:val="41CA1CE0"/>
    <w:rsid w:val="42095140"/>
    <w:rsid w:val="421D0B0E"/>
    <w:rsid w:val="42464457"/>
    <w:rsid w:val="427E3A6D"/>
    <w:rsid w:val="42A217D6"/>
    <w:rsid w:val="434F0CEC"/>
    <w:rsid w:val="43653360"/>
    <w:rsid w:val="4367663E"/>
    <w:rsid w:val="43B65CA9"/>
    <w:rsid w:val="43D92004"/>
    <w:rsid w:val="43E50F47"/>
    <w:rsid w:val="443C0F54"/>
    <w:rsid w:val="444C509E"/>
    <w:rsid w:val="44B92B29"/>
    <w:rsid w:val="44D07942"/>
    <w:rsid w:val="44D7224A"/>
    <w:rsid w:val="452264AB"/>
    <w:rsid w:val="45D03ACD"/>
    <w:rsid w:val="45D457DD"/>
    <w:rsid w:val="45EC3B96"/>
    <w:rsid w:val="46487EE1"/>
    <w:rsid w:val="469E3607"/>
    <w:rsid w:val="46AF43C6"/>
    <w:rsid w:val="46BB2F31"/>
    <w:rsid w:val="46BE39F2"/>
    <w:rsid w:val="46C8680F"/>
    <w:rsid w:val="46DB4446"/>
    <w:rsid w:val="47425B84"/>
    <w:rsid w:val="476028F7"/>
    <w:rsid w:val="478D268C"/>
    <w:rsid w:val="47957083"/>
    <w:rsid w:val="47E13A80"/>
    <w:rsid w:val="47E20905"/>
    <w:rsid w:val="480D1D13"/>
    <w:rsid w:val="48314D9F"/>
    <w:rsid w:val="484310E2"/>
    <w:rsid w:val="485427F6"/>
    <w:rsid w:val="4854480C"/>
    <w:rsid w:val="485F5B45"/>
    <w:rsid w:val="48B97D41"/>
    <w:rsid w:val="48C7559D"/>
    <w:rsid w:val="48D9026C"/>
    <w:rsid w:val="48DA1A6B"/>
    <w:rsid w:val="490542C0"/>
    <w:rsid w:val="496F5DA6"/>
    <w:rsid w:val="498A4F06"/>
    <w:rsid w:val="49D4456F"/>
    <w:rsid w:val="49D70DC2"/>
    <w:rsid w:val="49F50D16"/>
    <w:rsid w:val="4A095314"/>
    <w:rsid w:val="4A1E39EF"/>
    <w:rsid w:val="4A2D64C0"/>
    <w:rsid w:val="4A4C1F2A"/>
    <w:rsid w:val="4A8873ED"/>
    <w:rsid w:val="4B0E566D"/>
    <w:rsid w:val="4B220B87"/>
    <w:rsid w:val="4B32424C"/>
    <w:rsid w:val="4B6A33AC"/>
    <w:rsid w:val="4B784AC0"/>
    <w:rsid w:val="4BDD1089"/>
    <w:rsid w:val="4C851EC2"/>
    <w:rsid w:val="4CC00D72"/>
    <w:rsid w:val="4CC03AC6"/>
    <w:rsid w:val="4D1402E0"/>
    <w:rsid w:val="4D15486F"/>
    <w:rsid w:val="4D325615"/>
    <w:rsid w:val="4D670697"/>
    <w:rsid w:val="4D6F4BDF"/>
    <w:rsid w:val="4D74102E"/>
    <w:rsid w:val="4D8D19A7"/>
    <w:rsid w:val="4E046ACF"/>
    <w:rsid w:val="4E1447E7"/>
    <w:rsid w:val="4E1A0CBF"/>
    <w:rsid w:val="4E270151"/>
    <w:rsid w:val="4E3B6B07"/>
    <w:rsid w:val="4E445F02"/>
    <w:rsid w:val="4ECA771B"/>
    <w:rsid w:val="4ECE7E88"/>
    <w:rsid w:val="4EE64ADE"/>
    <w:rsid w:val="4F5E262B"/>
    <w:rsid w:val="4F6D7D77"/>
    <w:rsid w:val="4F7F54E6"/>
    <w:rsid w:val="4FEF66C3"/>
    <w:rsid w:val="50133442"/>
    <w:rsid w:val="50397E73"/>
    <w:rsid w:val="503F65AF"/>
    <w:rsid w:val="50652E06"/>
    <w:rsid w:val="507471F9"/>
    <w:rsid w:val="50BD5E04"/>
    <w:rsid w:val="50E84202"/>
    <w:rsid w:val="51320ACF"/>
    <w:rsid w:val="514E7699"/>
    <w:rsid w:val="518E5C93"/>
    <w:rsid w:val="51E46AD4"/>
    <w:rsid w:val="51FE5960"/>
    <w:rsid w:val="52411CDA"/>
    <w:rsid w:val="52521280"/>
    <w:rsid w:val="52F72472"/>
    <w:rsid w:val="53311D95"/>
    <w:rsid w:val="53510894"/>
    <w:rsid w:val="53586763"/>
    <w:rsid w:val="53707FE0"/>
    <w:rsid w:val="53935F89"/>
    <w:rsid w:val="53BE3CA9"/>
    <w:rsid w:val="53F45717"/>
    <w:rsid w:val="54414124"/>
    <w:rsid w:val="54466031"/>
    <w:rsid w:val="54701742"/>
    <w:rsid w:val="547A1231"/>
    <w:rsid w:val="547D5EB8"/>
    <w:rsid w:val="54D64DFB"/>
    <w:rsid w:val="54E44EDD"/>
    <w:rsid w:val="553D7B8F"/>
    <w:rsid w:val="559413DA"/>
    <w:rsid w:val="559D4145"/>
    <w:rsid w:val="55D75FE7"/>
    <w:rsid w:val="560779FB"/>
    <w:rsid w:val="56441E6C"/>
    <w:rsid w:val="567A09AC"/>
    <w:rsid w:val="567E4A4F"/>
    <w:rsid w:val="5682027D"/>
    <w:rsid w:val="568373F5"/>
    <w:rsid w:val="56BE5ECE"/>
    <w:rsid w:val="571F46DF"/>
    <w:rsid w:val="57582837"/>
    <w:rsid w:val="578C1D3E"/>
    <w:rsid w:val="57B34076"/>
    <w:rsid w:val="57CE3B0F"/>
    <w:rsid w:val="57FB7923"/>
    <w:rsid w:val="58047378"/>
    <w:rsid w:val="58223285"/>
    <w:rsid w:val="582B316E"/>
    <w:rsid w:val="5891529D"/>
    <w:rsid w:val="589A6AE6"/>
    <w:rsid w:val="58A97B66"/>
    <w:rsid w:val="58B1164B"/>
    <w:rsid w:val="58FA60EE"/>
    <w:rsid w:val="5942473F"/>
    <w:rsid w:val="59A97254"/>
    <w:rsid w:val="59BC4F3D"/>
    <w:rsid w:val="59ED1607"/>
    <w:rsid w:val="59FF53CA"/>
    <w:rsid w:val="5A187498"/>
    <w:rsid w:val="5A1F4C79"/>
    <w:rsid w:val="5A2F37BE"/>
    <w:rsid w:val="5A804FE0"/>
    <w:rsid w:val="5A92216E"/>
    <w:rsid w:val="5ABE4D9D"/>
    <w:rsid w:val="5AC94D0B"/>
    <w:rsid w:val="5AF1759F"/>
    <w:rsid w:val="5B001364"/>
    <w:rsid w:val="5B8B6D29"/>
    <w:rsid w:val="5BC23212"/>
    <w:rsid w:val="5BDE753E"/>
    <w:rsid w:val="5C057581"/>
    <w:rsid w:val="5C06221C"/>
    <w:rsid w:val="5C3F72B4"/>
    <w:rsid w:val="5C50735D"/>
    <w:rsid w:val="5C5E1D55"/>
    <w:rsid w:val="5C963C47"/>
    <w:rsid w:val="5CB34523"/>
    <w:rsid w:val="5CDB1D0A"/>
    <w:rsid w:val="5CF07FEA"/>
    <w:rsid w:val="5CF42E52"/>
    <w:rsid w:val="5CF522FA"/>
    <w:rsid w:val="5D67771D"/>
    <w:rsid w:val="5D8E2079"/>
    <w:rsid w:val="5DAB79B5"/>
    <w:rsid w:val="5DD43F31"/>
    <w:rsid w:val="5DF02E89"/>
    <w:rsid w:val="5E0F7A69"/>
    <w:rsid w:val="5E20270F"/>
    <w:rsid w:val="5E456004"/>
    <w:rsid w:val="5E7F0392"/>
    <w:rsid w:val="5E8A1F94"/>
    <w:rsid w:val="5EBE1238"/>
    <w:rsid w:val="5F045640"/>
    <w:rsid w:val="5F2F44C5"/>
    <w:rsid w:val="5F4A7A86"/>
    <w:rsid w:val="5F4F519B"/>
    <w:rsid w:val="5F656E16"/>
    <w:rsid w:val="5F76182E"/>
    <w:rsid w:val="5FDB6CE8"/>
    <w:rsid w:val="5FF754A8"/>
    <w:rsid w:val="60994746"/>
    <w:rsid w:val="60B838E0"/>
    <w:rsid w:val="60D823B1"/>
    <w:rsid w:val="61066F8A"/>
    <w:rsid w:val="61154A5F"/>
    <w:rsid w:val="61415AF5"/>
    <w:rsid w:val="61613E8A"/>
    <w:rsid w:val="61734159"/>
    <w:rsid w:val="6178661C"/>
    <w:rsid w:val="61F67CAC"/>
    <w:rsid w:val="62310F8A"/>
    <w:rsid w:val="62442195"/>
    <w:rsid w:val="62612D77"/>
    <w:rsid w:val="631749DB"/>
    <w:rsid w:val="63415A1B"/>
    <w:rsid w:val="63561D9C"/>
    <w:rsid w:val="637E254E"/>
    <w:rsid w:val="63A769F7"/>
    <w:rsid w:val="63B34EAA"/>
    <w:rsid w:val="63C37BEA"/>
    <w:rsid w:val="63D361F3"/>
    <w:rsid w:val="63E33245"/>
    <w:rsid w:val="6418007C"/>
    <w:rsid w:val="64202C00"/>
    <w:rsid w:val="642830E5"/>
    <w:rsid w:val="64732755"/>
    <w:rsid w:val="649E482B"/>
    <w:rsid w:val="65047E1D"/>
    <w:rsid w:val="652B28D2"/>
    <w:rsid w:val="65376093"/>
    <w:rsid w:val="655970AA"/>
    <w:rsid w:val="655A267E"/>
    <w:rsid w:val="6583591E"/>
    <w:rsid w:val="65EA0255"/>
    <w:rsid w:val="65ED7157"/>
    <w:rsid w:val="65F02E1B"/>
    <w:rsid w:val="65F94DE6"/>
    <w:rsid w:val="6605253E"/>
    <w:rsid w:val="662B5A36"/>
    <w:rsid w:val="66431860"/>
    <w:rsid w:val="66455E18"/>
    <w:rsid w:val="66C660AE"/>
    <w:rsid w:val="66D71E28"/>
    <w:rsid w:val="66F05211"/>
    <w:rsid w:val="675D0A8A"/>
    <w:rsid w:val="67636E4A"/>
    <w:rsid w:val="679C4794"/>
    <w:rsid w:val="67A01AE7"/>
    <w:rsid w:val="67C33A8B"/>
    <w:rsid w:val="6818315F"/>
    <w:rsid w:val="684954A3"/>
    <w:rsid w:val="68BC1491"/>
    <w:rsid w:val="68CC3A51"/>
    <w:rsid w:val="693C3868"/>
    <w:rsid w:val="6958637F"/>
    <w:rsid w:val="696A15AF"/>
    <w:rsid w:val="69B047CB"/>
    <w:rsid w:val="6A052CBD"/>
    <w:rsid w:val="6A53308B"/>
    <w:rsid w:val="6A6C6EFD"/>
    <w:rsid w:val="6A8C6CC5"/>
    <w:rsid w:val="6AD17D18"/>
    <w:rsid w:val="6B000F8B"/>
    <w:rsid w:val="6B0F6CCF"/>
    <w:rsid w:val="6B2D4DFC"/>
    <w:rsid w:val="6B450F35"/>
    <w:rsid w:val="6B644993"/>
    <w:rsid w:val="6B6C0550"/>
    <w:rsid w:val="6B894982"/>
    <w:rsid w:val="6B926A42"/>
    <w:rsid w:val="6B9423A1"/>
    <w:rsid w:val="6B9464CB"/>
    <w:rsid w:val="6BA2511C"/>
    <w:rsid w:val="6BB95ABC"/>
    <w:rsid w:val="6BEE79EC"/>
    <w:rsid w:val="6BF415D9"/>
    <w:rsid w:val="6C615C05"/>
    <w:rsid w:val="6C6277F4"/>
    <w:rsid w:val="6C77599D"/>
    <w:rsid w:val="6C816DFB"/>
    <w:rsid w:val="6C935C88"/>
    <w:rsid w:val="6CB11AFF"/>
    <w:rsid w:val="6CD27561"/>
    <w:rsid w:val="6D0A6F3B"/>
    <w:rsid w:val="6D1158D7"/>
    <w:rsid w:val="6D13289C"/>
    <w:rsid w:val="6D52479A"/>
    <w:rsid w:val="6D566D85"/>
    <w:rsid w:val="6D7D0CF6"/>
    <w:rsid w:val="6D8010E7"/>
    <w:rsid w:val="6D835D6A"/>
    <w:rsid w:val="6DB95015"/>
    <w:rsid w:val="6DBF062A"/>
    <w:rsid w:val="6E4D681D"/>
    <w:rsid w:val="6E662984"/>
    <w:rsid w:val="6E6F1B19"/>
    <w:rsid w:val="6EA244A0"/>
    <w:rsid w:val="6EBD7FCA"/>
    <w:rsid w:val="6EC8270F"/>
    <w:rsid w:val="6ECD1673"/>
    <w:rsid w:val="6EDC60E1"/>
    <w:rsid w:val="6EF977C6"/>
    <w:rsid w:val="6F2D0FE1"/>
    <w:rsid w:val="6F500242"/>
    <w:rsid w:val="6F6F363E"/>
    <w:rsid w:val="6F7504C9"/>
    <w:rsid w:val="6F9D0CF7"/>
    <w:rsid w:val="6FC54552"/>
    <w:rsid w:val="6FF03E15"/>
    <w:rsid w:val="6FFA5D7E"/>
    <w:rsid w:val="70177E9F"/>
    <w:rsid w:val="703157FC"/>
    <w:rsid w:val="70804818"/>
    <w:rsid w:val="709557F2"/>
    <w:rsid w:val="70E8652F"/>
    <w:rsid w:val="70EC7B26"/>
    <w:rsid w:val="70F37386"/>
    <w:rsid w:val="70F9412B"/>
    <w:rsid w:val="71332AB3"/>
    <w:rsid w:val="71381054"/>
    <w:rsid w:val="71586F62"/>
    <w:rsid w:val="71956FDD"/>
    <w:rsid w:val="71F43B93"/>
    <w:rsid w:val="71F71506"/>
    <w:rsid w:val="720474FC"/>
    <w:rsid w:val="725E7228"/>
    <w:rsid w:val="72627603"/>
    <w:rsid w:val="72885169"/>
    <w:rsid w:val="72C60EA0"/>
    <w:rsid w:val="733B6307"/>
    <w:rsid w:val="734F3B09"/>
    <w:rsid w:val="73823979"/>
    <w:rsid w:val="73AB1379"/>
    <w:rsid w:val="73BB3893"/>
    <w:rsid w:val="73EA0C6E"/>
    <w:rsid w:val="742F7A50"/>
    <w:rsid w:val="74495FD1"/>
    <w:rsid w:val="745748ED"/>
    <w:rsid w:val="745F1B5C"/>
    <w:rsid w:val="74995F06"/>
    <w:rsid w:val="74D7051E"/>
    <w:rsid w:val="75033159"/>
    <w:rsid w:val="751C1B3F"/>
    <w:rsid w:val="755A6F78"/>
    <w:rsid w:val="75AA223E"/>
    <w:rsid w:val="75D03246"/>
    <w:rsid w:val="75EC1387"/>
    <w:rsid w:val="75F95CD8"/>
    <w:rsid w:val="760734EF"/>
    <w:rsid w:val="760C297D"/>
    <w:rsid w:val="76754784"/>
    <w:rsid w:val="76B62E89"/>
    <w:rsid w:val="76E672C7"/>
    <w:rsid w:val="76FA74A9"/>
    <w:rsid w:val="76FD4AA4"/>
    <w:rsid w:val="77076A53"/>
    <w:rsid w:val="772209AE"/>
    <w:rsid w:val="773D48F7"/>
    <w:rsid w:val="77936744"/>
    <w:rsid w:val="779E1723"/>
    <w:rsid w:val="77B73623"/>
    <w:rsid w:val="77EE3A8D"/>
    <w:rsid w:val="77F22295"/>
    <w:rsid w:val="784C704A"/>
    <w:rsid w:val="795C74A8"/>
    <w:rsid w:val="79CC46F2"/>
    <w:rsid w:val="79E02877"/>
    <w:rsid w:val="79F15E29"/>
    <w:rsid w:val="79F5153B"/>
    <w:rsid w:val="7A326620"/>
    <w:rsid w:val="7A9919F7"/>
    <w:rsid w:val="7AD178D1"/>
    <w:rsid w:val="7AE814C2"/>
    <w:rsid w:val="7AFF5D4E"/>
    <w:rsid w:val="7B0B53E8"/>
    <w:rsid w:val="7B1C76ED"/>
    <w:rsid w:val="7B3A1A9F"/>
    <w:rsid w:val="7B6326BE"/>
    <w:rsid w:val="7BB93C26"/>
    <w:rsid w:val="7BD03F1E"/>
    <w:rsid w:val="7BD5748C"/>
    <w:rsid w:val="7BD60EA1"/>
    <w:rsid w:val="7C255F9F"/>
    <w:rsid w:val="7C520AFE"/>
    <w:rsid w:val="7C9F2008"/>
    <w:rsid w:val="7D06243D"/>
    <w:rsid w:val="7D1A2011"/>
    <w:rsid w:val="7D1F4E2D"/>
    <w:rsid w:val="7D3B5835"/>
    <w:rsid w:val="7D6121EF"/>
    <w:rsid w:val="7D8F134F"/>
    <w:rsid w:val="7DA308D0"/>
    <w:rsid w:val="7E1D27DE"/>
    <w:rsid w:val="7EA706B1"/>
    <w:rsid w:val="7F16605E"/>
    <w:rsid w:val="7F531AD6"/>
    <w:rsid w:val="7F670BA8"/>
    <w:rsid w:val="7F7B32F9"/>
    <w:rsid w:val="7FAF3B4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23"/>
    <w:semiHidden/>
    <w:unhideWhenUsed/>
    <w:qFormat/>
    <w:uiPriority w:val="99"/>
    <w:rPr>
      <w:rFonts w:ascii="宋体"/>
      <w:sz w:val="18"/>
      <w:szCs w:val="18"/>
    </w:rPr>
  </w:style>
  <w:style w:type="paragraph" w:styleId="5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6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/>
      <w:sz w:val="18"/>
      <w:szCs w:val="18"/>
    </w:rPr>
  </w:style>
  <w:style w:type="paragraph" w:styleId="7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20"/>
      <w:szCs w:val="20"/>
    </w:rPr>
  </w:style>
  <w:style w:type="paragraph" w:styleId="8">
    <w:name w:val="HTML Preformatted"/>
    <w:basedOn w:val="1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9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2"/>
    <w:qFormat/>
    <w:uiPriority w:val="22"/>
    <w:rPr>
      <w:b/>
      <w:bCs/>
    </w:rPr>
  </w:style>
  <w:style w:type="character" w:styleId="14">
    <w:name w:val="Hyperlink"/>
    <w:unhideWhenUsed/>
    <w:qFormat/>
    <w:uiPriority w:val="99"/>
    <w:rPr>
      <w:color w:val="0000FF"/>
      <w:u w:val="single"/>
    </w:rPr>
  </w:style>
  <w:style w:type="character" w:customStyle="1" w:styleId="15">
    <w:name w:val="页眉 Char"/>
    <w:link w:val="7"/>
    <w:qFormat/>
    <w:uiPriority w:val="0"/>
    <w:rPr>
      <w:rFonts w:ascii="Times New Roman" w:hAnsi="Times New Roman" w:eastAsia="宋体" w:cs="Times New Roman"/>
      <w:sz w:val="20"/>
      <w:szCs w:val="20"/>
    </w:rPr>
  </w:style>
  <w:style w:type="character" w:customStyle="1" w:styleId="16">
    <w:name w:val="页脚 Char"/>
    <w:link w:val="6"/>
    <w:qFormat/>
    <w:uiPriority w:val="99"/>
    <w:rPr>
      <w:rFonts w:cs="Times New Roman"/>
      <w:sz w:val="18"/>
      <w:szCs w:val="18"/>
    </w:rPr>
  </w:style>
  <w:style w:type="character" w:customStyle="1" w:styleId="17">
    <w:name w:val="页眉 Char1"/>
    <w:basedOn w:val="12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8">
    <w:name w:val="页脚 Char1"/>
    <w:basedOn w:val="12"/>
    <w:semiHidden/>
    <w:qFormat/>
    <w:uiPriority w:val="99"/>
    <w:rPr>
      <w:rFonts w:ascii="Calibri" w:hAnsi="Calibri" w:eastAsia="宋体" w:cs="Times New Roman"/>
      <w:sz w:val="18"/>
      <w:szCs w:val="18"/>
    </w:rPr>
  </w:style>
  <w:style w:type="paragraph" w:customStyle="1" w:styleId="19">
    <w:name w:val="列出段落1"/>
    <w:basedOn w:val="1"/>
    <w:qFormat/>
    <w:uiPriority w:val="0"/>
    <w:pPr>
      <w:ind w:firstLine="420" w:firstLineChars="200"/>
    </w:pPr>
  </w:style>
  <w:style w:type="character" w:customStyle="1" w:styleId="20">
    <w:name w:val="批注框文本 Char"/>
    <w:basedOn w:val="12"/>
    <w:link w:val="5"/>
    <w:semiHidden/>
    <w:qFormat/>
    <w:uiPriority w:val="99"/>
    <w:rPr>
      <w:kern w:val="2"/>
      <w:sz w:val="18"/>
      <w:szCs w:val="18"/>
    </w:rPr>
  </w:style>
  <w:style w:type="paragraph" w:styleId="21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22">
    <w:name w:val="标题 3 Char"/>
    <w:basedOn w:val="12"/>
    <w:link w:val="3"/>
    <w:qFormat/>
    <w:uiPriority w:val="0"/>
    <w:rPr>
      <w:b/>
      <w:bCs/>
      <w:sz w:val="32"/>
      <w:szCs w:val="32"/>
    </w:rPr>
  </w:style>
  <w:style w:type="character" w:customStyle="1" w:styleId="23">
    <w:name w:val="文档结构图 Char"/>
    <w:basedOn w:val="12"/>
    <w:link w:val="4"/>
    <w:semiHidden/>
    <w:qFormat/>
    <w:uiPriority w:val="99"/>
    <w:rPr>
      <w:rFonts w:ascii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../NUL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XX班YYY笔试.dotx</Template>
  <Company>Microsoft</Company>
  <Pages>8</Pages>
  <Words>191</Words>
  <Characters>1094</Characters>
  <Lines>9</Lines>
  <Paragraphs>2</Paragraphs>
  <TotalTime>5</TotalTime>
  <ScaleCrop>false</ScaleCrop>
  <LinksUpToDate>false</LinksUpToDate>
  <CharactersWithSpaces>1283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2018-06-22T03:21:00Z</dcterms:created>
  <dc:creator>Administrator</dc:creator>
  <cp:lastModifiedBy>yhp</cp:lastModifiedBy>
  <cp:lastPrinted>2017-03-08T08:39:00Z</cp:lastPrinted>
  <dcterms:modified xsi:type="dcterms:W3CDTF">2019-07-29T02:25:35Z</dcterms:modified>
  <cp:revision>143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